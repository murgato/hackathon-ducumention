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812"/>
      </w:tblGrid>
      <w:tr w:rsidR="005A4D4F" w:rsidRPr="00DA479B" w14:paraId="38D597C3" w14:textId="77777777" w:rsidTr="00AE171B">
        <w:tc>
          <w:tcPr>
            <w:tcW w:w="9208" w:type="dxa"/>
            <w:gridSpan w:val="2"/>
            <w:shd w:val="clear" w:color="auto" w:fill="auto"/>
          </w:tcPr>
          <w:p w14:paraId="1318C8A2" w14:textId="7D7D1E27" w:rsidR="005A4D4F" w:rsidRPr="00DA479B" w:rsidRDefault="005A4D4F" w:rsidP="005A4D4F">
            <w:pPr>
              <w:spacing w:after="0" w:line="240" w:lineRule="auto"/>
              <w:ind w:left="36"/>
              <w:jc w:val="center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5A4D4F">
              <w:rPr>
                <w:rFonts w:ascii="Inter" w:hAnsi="Inter"/>
                <w:b/>
                <w:bCs/>
                <w:sz w:val="42"/>
                <w:szCs w:val="52"/>
                <w:lang w:val="pt-BR"/>
              </w:rPr>
              <w:t>REQUISITOS</w:t>
            </w:r>
            <w:r w:rsidR="00607777">
              <w:rPr>
                <w:rFonts w:ascii="Inter" w:hAnsi="Inter"/>
                <w:b/>
                <w:bCs/>
                <w:sz w:val="42"/>
                <w:szCs w:val="52"/>
                <w:lang w:val="pt-BR"/>
              </w:rPr>
              <w:t xml:space="preserve"> - MOBILE</w:t>
            </w:r>
          </w:p>
        </w:tc>
      </w:tr>
      <w:tr w:rsidR="005A4D4F" w:rsidRPr="00DA479B" w14:paraId="435EDAA7" w14:textId="77777777" w:rsidTr="00AE171B">
        <w:tc>
          <w:tcPr>
            <w:tcW w:w="3397" w:type="dxa"/>
            <w:shd w:val="clear" w:color="auto" w:fill="auto"/>
            <w:vAlign w:val="center"/>
          </w:tcPr>
          <w:p w14:paraId="752BF46B" w14:textId="77777777" w:rsidR="00DA479B" w:rsidRPr="00DA479B" w:rsidRDefault="00DA479B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ID: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 RF001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324CB23F" w14:textId="2C1C5684" w:rsidR="00DA479B" w:rsidRPr="00DA479B" w:rsidRDefault="00DA479B" w:rsidP="005A4D4F">
            <w:pPr>
              <w:spacing w:after="0" w:line="240" w:lineRule="auto"/>
              <w:ind w:left="36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NOME DO REQUISITO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 w:rsidR="00607777">
              <w:rPr>
                <w:rFonts w:ascii="Inter" w:hAnsi="Inter"/>
                <w:sz w:val="30"/>
                <w:szCs w:val="30"/>
                <w:lang w:val="pt-BR"/>
              </w:rPr>
              <w:t xml:space="preserve">Cadastrar Usuário </w:t>
            </w:r>
          </w:p>
        </w:tc>
      </w:tr>
      <w:tr w:rsidR="005A4D4F" w:rsidRPr="00DA479B" w14:paraId="47CA4CAC" w14:textId="77777777" w:rsidTr="00AE171B">
        <w:tc>
          <w:tcPr>
            <w:tcW w:w="3397" w:type="dxa"/>
            <w:shd w:val="clear" w:color="auto" w:fill="auto"/>
            <w:vAlign w:val="center"/>
          </w:tcPr>
          <w:p w14:paraId="28F70240" w14:textId="77777777" w:rsidR="00DA479B" w:rsidRPr="00DA479B" w:rsidRDefault="00DA479B" w:rsidP="005A4D4F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DESCRIÇÃO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271E12F7" w14:textId="265F6375" w:rsidR="00DA479B" w:rsidRPr="00DA479B" w:rsidRDefault="00DA479B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Será realizado o cadastro </w:t>
            </w:r>
            <w:r w:rsidR="00607777">
              <w:rPr>
                <w:rFonts w:ascii="Inter" w:hAnsi="Inter"/>
                <w:sz w:val="30"/>
                <w:szCs w:val="30"/>
                <w:lang w:val="pt-BR"/>
              </w:rPr>
              <w:t>do usuário se não tiver um.</w:t>
            </w:r>
          </w:p>
        </w:tc>
      </w:tr>
      <w:tr w:rsidR="005A4D4F" w:rsidRPr="00DA479B" w14:paraId="735CD8A8" w14:textId="77777777" w:rsidTr="00AE171B">
        <w:tc>
          <w:tcPr>
            <w:tcW w:w="3397" w:type="dxa"/>
            <w:shd w:val="clear" w:color="auto" w:fill="auto"/>
            <w:vAlign w:val="center"/>
          </w:tcPr>
          <w:p w14:paraId="36EC2C24" w14:textId="77777777" w:rsidR="00DA479B" w:rsidRPr="00DA479B" w:rsidRDefault="00DA479B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CATEGORIA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Evidente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1D6629C3" w14:textId="77777777" w:rsidR="00DA479B" w:rsidRPr="00DA479B" w:rsidRDefault="00DA479B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PRIORIDADE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Essencial</w:t>
            </w:r>
          </w:p>
        </w:tc>
      </w:tr>
      <w:tr w:rsidR="005A4D4F" w:rsidRPr="00DA479B" w14:paraId="1F7CA827" w14:textId="77777777" w:rsidTr="00AE171B">
        <w:tc>
          <w:tcPr>
            <w:tcW w:w="3397" w:type="dxa"/>
            <w:shd w:val="clear" w:color="auto" w:fill="auto"/>
            <w:vAlign w:val="center"/>
          </w:tcPr>
          <w:p w14:paraId="4BF0956C" w14:textId="77777777" w:rsidR="00DA479B" w:rsidRPr="00DA479B" w:rsidRDefault="00DA479B" w:rsidP="005A4D4F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 xml:space="preserve">INFORMAÇÕES 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67A13BC1" w14:textId="77777777" w:rsidR="00DA479B" w:rsidRPr="00CB0E64" w:rsidRDefault="005A4D4F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CB0E64">
              <w:rPr>
                <w:rFonts w:ascii="Inter" w:hAnsi="Inter"/>
                <w:sz w:val="30"/>
                <w:szCs w:val="30"/>
              </w:rPr>
              <w:t xml:space="preserve">Dever conter: </w:t>
            </w:r>
          </w:p>
          <w:p w14:paraId="2F7E4E0E" w14:textId="77777777" w:rsidR="005A4D4F" w:rsidRPr="00CB0E64" w:rsidRDefault="005A4D4F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CB0E64">
              <w:rPr>
                <w:rFonts w:ascii="Inter" w:hAnsi="Inter"/>
                <w:sz w:val="30"/>
                <w:szCs w:val="30"/>
              </w:rPr>
              <w:t>Id: char;</w:t>
            </w:r>
          </w:p>
          <w:p w14:paraId="444A6541" w14:textId="77777777" w:rsidR="00EA2140" w:rsidRPr="00CB0E64" w:rsidRDefault="00607777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CB0E64">
              <w:rPr>
                <w:rFonts w:ascii="Inter" w:hAnsi="Inter"/>
                <w:sz w:val="30"/>
                <w:szCs w:val="30"/>
              </w:rPr>
              <w:t>razaoSocial: varchar;</w:t>
            </w:r>
          </w:p>
          <w:p w14:paraId="0338291F" w14:textId="77777777" w:rsidR="00607777" w:rsidRPr="00CB0E64" w:rsidRDefault="00607777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CB0E64">
              <w:rPr>
                <w:rFonts w:ascii="Inter" w:hAnsi="Inter"/>
                <w:sz w:val="30"/>
                <w:szCs w:val="30"/>
              </w:rPr>
              <w:t>cnpj: varchar;</w:t>
            </w:r>
          </w:p>
          <w:p w14:paraId="03954DA8" w14:textId="77777777" w:rsidR="00607777" w:rsidRPr="00CB0E64" w:rsidRDefault="00607777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CB0E64">
              <w:rPr>
                <w:rFonts w:ascii="Inter" w:hAnsi="Inter"/>
                <w:sz w:val="30"/>
                <w:szCs w:val="30"/>
              </w:rPr>
              <w:t>whatzapp: char;</w:t>
            </w:r>
          </w:p>
          <w:p w14:paraId="208A70CF" w14:textId="7A1670EA" w:rsidR="00607777" w:rsidRPr="00CB0E64" w:rsidRDefault="00607777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CB0E64">
              <w:rPr>
                <w:rFonts w:ascii="Inter" w:hAnsi="Inter"/>
                <w:sz w:val="30"/>
                <w:szCs w:val="30"/>
              </w:rPr>
              <w:t>email: varchar;</w:t>
            </w:r>
          </w:p>
          <w:p w14:paraId="3BAC0766" w14:textId="77777777" w:rsidR="00607777" w:rsidRDefault="00607777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reEmail: varchar;</w:t>
            </w:r>
          </w:p>
          <w:p w14:paraId="213D53C7" w14:textId="77777777" w:rsidR="00607777" w:rsidRDefault="00607777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senha: varchar;</w:t>
            </w:r>
          </w:p>
          <w:p w14:paraId="5F4452A9" w14:textId="77777777" w:rsidR="00607777" w:rsidRDefault="00607777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reSenha: varchar;</w:t>
            </w:r>
          </w:p>
          <w:p w14:paraId="79251AA8" w14:textId="322A6814" w:rsidR="001E747F" w:rsidRPr="00DA479B" w:rsidRDefault="001E747F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status: char;</w:t>
            </w:r>
          </w:p>
        </w:tc>
      </w:tr>
      <w:tr w:rsidR="005A4D4F" w:rsidRPr="00DA479B" w14:paraId="437D53AF" w14:textId="77777777" w:rsidTr="00AE171B">
        <w:tc>
          <w:tcPr>
            <w:tcW w:w="3397" w:type="dxa"/>
            <w:shd w:val="clear" w:color="auto" w:fill="auto"/>
            <w:vAlign w:val="center"/>
          </w:tcPr>
          <w:p w14:paraId="0C4BA33B" w14:textId="77777777" w:rsidR="00DA479B" w:rsidRPr="00DA479B" w:rsidRDefault="00DA479B" w:rsidP="005A4D4F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REGRA DE NEGÓCIO: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70280756" w14:textId="77777777" w:rsidR="00864602" w:rsidRDefault="00864602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Cadastrar somente com cnpj e e-mail valido;</w:t>
            </w:r>
          </w:p>
          <w:p w14:paraId="4CC1D7B7" w14:textId="1B14D76B" w:rsidR="00864602" w:rsidRPr="00DA479B" w:rsidRDefault="00864602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Cadastrar somente com senha segura;</w:t>
            </w:r>
          </w:p>
        </w:tc>
      </w:tr>
      <w:tr w:rsidR="005A4D4F" w:rsidRPr="00DA479B" w14:paraId="343E3828" w14:textId="77777777" w:rsidTr="00AE171B">
        <w:tc>
          <w:tcPr>
            <w:tcW w:w="9208" w:type="dxa"/>
            <w:gridSpan w:val="2"/>
            <w:shd w:val="clear" w:color="auto" w:fill="auto"/>
            <w:vAlign w:val="center"/>
          </w:tcPr>
          <w:p w14:paraId="3A003000" w14:textId="77777777" w:rsidR="005A4D4F" w:rsidRDefault="005A4D4F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</w:p>
        </w:tc>
      </w:tr>
      <w:tr w:rsidR="005A4D4F" w:rsidRPr="00DA479B" w14:paraId="6AEFB4F2" w14:textId="77777777" w:rsidTr="00AE171B">
        <w:tc>
          <w:tcPr>
            <w:tcW w:w="3397" w:type="dxa"/>
            <w:shd w:val="clear" w:color="auto" w:fill="auto"/>
            <w:vAlign w:val="center"/>
          </w:tcPr>
          <w:p w14:paraId="51FD2D4C" w14:textId="77777777" w:rsidR="005A4D4F" w:rsidRPr="00DA479B" w:rsidRDefault="005A4D4F" w:rsidP="005A4D4F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ID: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 RF00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2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78BFA37C" w14:textId="0206201A" w:rsidR="005A4D4F" w:rsidRDefault="005A4D4F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NOME DO REQUISITO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 w:rsidR="00607777">
              <w:rPr>
                <w:rFonts w:ascii="Inter" w:hAnsi="Inter"/>
                <w:sz w:val="30"/>
                <w:szCs w:val="30"/>
                <w:lang w:val="pt-BR"/>
              </w:rPr>
              <w:t>Fazer login</w:t>
            </w:r>
          </w:p>
        </w:tc>
      </w:tr>
      <w:tr w:rsidR="005A4D4F" w:rsidRPr="00DA479B" w14:paraId="1B7BA9AA" w14:textId="77777777" w:rsidTr="00AE171B">
        <w:tc>
          <w:tcPr>
            <w:tcW w:w="3397" w:type="dxa"/>
            <w:shd w:val="clear" w:color="auto" w:fill="auto"/>
            <w:vAlign w:val="center"/>
          </w:tcPr>
          <w:p w14:paraId="08FD8D25" w14:textId="77777777" w:rsidR="005A4D4F" w:rsidRPr="00DA479B" w:rsidRDefault="005A4D4F" w:rsidP="005A4D4F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DESCRIÇÃO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021C8735" w14:textId="46DCF511" w:rsidR="005A4D4F" w:rsidRPr="005A4D4F" w:rsidRDefault="005A4D4F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Deve </w:t>
            </w:r>
            <w:r w:rsidR="00607777">
              <w:rPr>
                <w:rFonts w:ascii="Inter" w:hAnsi="Inter"/>
                <w:sz w:val="30"/>
                <w:szCs w:val="30"/>
                <w:lang w:val="pt-BR"/>
              </w:rPr>
              <w:t>realizar o login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</w:p>
        </w:tc>
      </w:tr>
      <w:tr w:rsidR="005A4D4F" w:rsidRPr="00DA479B" w14:paraId="144FDA34" w14:textId="77777777" w:rsidTr="00AE171B">
        <w:tc>
          <w:tcPr>
            <w:tcW w:w="3397" w:type="dxa"/>
            <w:shd w:val="clear" w:color="auto" w:fill="auto"/>
            <w:vAlign w:val="center"/>
          </w:tcPr>
          <w:p w14:paraId="72289515" w14:textId="77777777" w:rsidR="005A4D4F" w:rsidRPr="00DA479B" w:rsidRDefault="005A4D4F" w:rsidP="005A4D4F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CATEGORIA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Evidente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19EC2B8F" w14:textId="77777777" w:rsidR="005A4D4F" w:rsidRPr="00DA479B" w:rsidRDefault="005A4D4F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PRIORIDADE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 w:rsidR="00EA2140" w:rsidRPr="00DA479B">
              <w:rPr>
                <w:rFonts w:ascii="Inter" w:hAnsi="Inter"/>
                <w:sz w:val="30"/>
                <w:szCs w:val="30"/>
                <w:lang w:val="pt-BR"/>
              </w:rPr>
              <w:t>Essencial</w:t>
            </w:r>
          </w:p>
        </w:tc>
      </w:tr>
      <w:tr w:rsidR="005A4D4F" w:rsidRPr="00DA479B" w14:paraId="296CF6F9" w14:textId="77777777" w:rsidTr="00AE171B">
        <w:tc>
          <w:tcPr>
            <w:tcW w:w="3397" w:type="dxa"/>
            <w:shd w:val="clear" w:color="auto" w:fill="auto"/>
            <w:vAlign w:val="center"/>
          </w:tcPr>
          <w:p w14:paraId="5672BAC8" w14:textId="77777777" w:rsidR="005A4D4F" w:rsidRPr="00DA479B" w:rsidRDefault="005A4D4F" w:rsidP="005A4D4F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 xml:space="preserve">INFORMAÇÕES 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0A7465D9" w14:textId="77777777" w:rsidR="005A4D4F" w:rsidRDefault="005A4D4F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Dever conter: </w:t>
            </w:r>
          </w:p>
          <w:p w14:paraId="22A70677" w14:textId="77777777" w:rsidR="00864602" w:rsidRDefault="00864602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>
              <w:rPr>
                <w:rFonts w:ascii="Inter" w:hAnsi="Inter"/>
                <w:sz w:val="30"/>
                <w:szCs w:val="30"/>
              </w:rPr>
              <w:t>Cnpj: char;</w:t>
            </w:r>
          </w:p>
          <w:p w14:paraId="2C789806" w14:textId="7334A469" w:rsidR="00864602" w:rsidRPr="00864602" w:rsidRDefault="00864602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>
              <w:rPr>
                <w:rFonts w:ascii="Inter" w:hAnsi="Inter"/>
                <w:sz w:val="30"/>
                <w:szCs w:val="30"/>
              </w:rPr>
              <w:t>Senha: char</w:t>
            </w:r>
          </w:p>
        </w:tc>
      </w:tr>
      <w:tr w:rsidR="005A4D4F" w:rsidRPr="00DA479B" w14:paraId="410498DC" w14:textId="77777777" w:rsidTr="00AE171B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544B6B4C" w14:textId="77777777" w:rsidR="005A4D4F" w:rsidRPr="00DA479B" w:rsidRDefault="005A4D4F" w:rsidP="005A4D4F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REGRA DE NEGÓCIO: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6C602F54" w14:textId="214366F1" w:rsidR="005A4D4F" w:rsidRDefault="00864602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Fazer login somente com cnpj valido;</w:t>
            </w:r>
          </w:p>
        </w:tc>
      </w:tr>
      <w:tr w:rsidR="005A4D4F" w:rsidRPr="00DA479B" w14:paraId="203554B0" w14:textId="77777777" w:rsidTr="00AE171B">
        <w:trPr>
          <w:trHeight w:val="159"/>
        </w:trPr>
        <w:tc>
          <w:tcPr>
            <w:tcW w:w="9208" w:type="dxa"/>
            <w:gridSpan w:val="2"/>
            <w:shd w:val="clear" w:color="auto" w:fill="auto"/>
            <w:vAlign w:val="center"/>
          </w:tcPr>
          <w:p w14:paraId="686906C3" w14:textId="77777777" w:rsidR="005A4D4F" w:rsidRDefault="005A4D4F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</w:p>
        </w:tc>
      </w:tr>
      <w:tr w:rsidR="005A4D4F" w:rsidRPr="00DA479B" w14:paraId="79C11522" w14:textId="77777777" w:rsidTr="00AE171B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38FEA25B" w14:textId="77777777" w:rsidR="005A4D4F" w:rsidRPr="00DA479B" w:rsidRDefault="005A4D4F" w:rsidP="005A4D4F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ID: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 RF00</w:t>
            </w:r>
            <w:r w:rsidR="00EA2140">
              <w:rPr>
                <w:rFonts w:ascii="Inter" w:hAnsi="Inter"/>
                <w:sz w:val="30"/>
                <w:szCs w:val="30"/>
                <w:lang w:val="pt-BR"/>
              </w:rPr>
              <w:t>3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1BA73C4D" w14:textId="1B554321" w:rsidR="005A4D4F" w:rsidRDefault="005A4D4F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NOME DO REQUISITO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 w:rsidR="00EA2140"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  <w:r w:rsidR="001E747F">
              <w:rPr>
                <w:rFonts w:ascii="Inter" w:hAnsi="Inter"/>
                <w:sz w:val="30"/>
                <w:szCs w:val="30"/>
                <w:lang w:val="pt-BR"/>
              </w:rPr>
              <w:t>Fazer o fluxo de caixa</w:t>
            </w:r>
          </w:p>
        </w:tc>
      </w:tr>
      <w:tr w:rsidR="005A4D4F" w:rsidRPr="00DA479B" w14:paraId="36A3E24C" w14:textId="77777777" w:rsidTr="00AE171B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7F54BE45" w14:textId="77777777" w:rsidR="005A4D4F" w:rsidRPr="00DA479B" w:rsidRDefault="005A4D4F" w:rsidP="005A4D4F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DESCRIÇÃO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71146642" w14:textId="438F2E38" w:rsidR="005A4D4F" w:rsidRPr="00EA2140" w:rsidRDefault="00AE171B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Será</w:t>
            </w:r>
            <w:r w:rsidR="001E747F">
              <w:rPr>
                <w:rFonts w:ascii="Inter" w:hAnsi="Inter"/>
                <w:sz w:val="30"/>
                <w:szCs w:val="30"/>
                <w:lang w:val="pt-BR"/>
              </w:rPr>
              <w:t xml:space="preserve"> realizado o fluxo de caixa do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período</w:t>
            </w:r>
            <w:r w:rsidR="001E747F">
              <w:rPr>
                <w:rFonts w:ascii="Inter" w:hAnsi="Inter"/>
                <w:sz w:val="30"/>
                <w:szCs w:val="30"/>
                <w:lang w:val="pt-BR"/>
              </w:rPr>
              <w:t xml:space="preserve"> informado pelo o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usuário</w:t>
            </w:r>
          </w:p>
        </w:tc>
      </w:tr>
      <w:tr w:rsidR="005A4D4F" w:rsidRPr="00DA479B" w14:paraId="7392E566" w14:textId="77777777" w:rsidTr="00AE171B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482D3BE0" w14:textId="77777777" w:rsidR="005A4D4F" w:rsidRPr="00DA479B" w:rsidRDefault="005A4D4F" w:rsidP="005A4D4F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CATEGORIA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Evidente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0A5ED80B" w14:textId="77777777" w:rsidR="005A4D4F" w:rsidRPr="00DA479B" w:rsidRDefault="005A4D4F" w:rsidP="005A4D4F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PRIORIDADE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 w:rsidR="00EA2140" w:rsidRPr="00DA479B">
              <w:rPr>
                <w:rFonts w:ascii="Inter" w:hAnsi="Inter"/>
                <w:sz w:val="30"/>
                <w:szCs w:val="30"/>
                <w:lang w:val="pt-BR"/>
              </w:rPr>
              <w:t>Essencial</w:t>
            </w:r>
          </w:p>
        </w:tc>
      </w:tr>
      <w:tr w:rsidR="005A4D4F" w:rsidRPr="00EA2140" w14:paraId="62C87625" w14:textId="77777777" w:rsidTr="00AE171B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65777E3A" w14:textId="77777777" w:rsidR="005A4D4F" w:rsidRPr="00DA479B" w:rsidRDefault="005A4D4F" w:rsidP="005A4D4F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 xml:space="preserve">INFORMAÇÕES 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343260CC" w14:textId="77777777" w:rsidR="005A4D4F" w:rsidRDefault="005A4D4F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Dever conter: </w:t>
            </w:r>
          </w:p>
          <w:p w14:paraId="579ED456" w14:textId="77777777" w:rsidR="005A4D4F" w:rsidRDefault="001E747F" w:rsidP="00EA2140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>
              <w:rPr>
                <w:rFonts w:ascii="Inter" w:hAnsi="Inter"/>
                <w:sz w:val="30"/>
                <w:szCs w:val="30"/>
              </w:rPr>
              <w:t>dataInicial: dateTime;</w:t>
            </w:r>
          </w:p>
          <w:p w14:paraId="019C4324" w14:textId="5EA0B19E" w:rsidR="001E747F" w:rsidRPr="001E747F" w:rsidRDefault="001E747F" w:rsidP="00EA2140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1E747F">
              <w:rPr>
                <w:rFonts w:ascii="Inter" w:hAnsi="Inter"/>
                <w:sz w:val="30"/>
                <w:szCs w:val="30"/>
              </w:rPr>
              <w:t>dataFinal</w:t>
            </w:r>
            <w:r>
              <w:rPr>
                <w:rFonts w:ascii="Inter" w:hAnsi="Inter"/>
                <w:sz w:val="30"/>
                <w:szCs w:val="30"/>
              </w:rPr>
              <w:t>: dateTime;</w:t>
            </w:r>
          </w:p>
        </w:tc>
      </w:tr>
      <w:tr w:rsidR="005A4D4F" w:rsidRPr="00DA479B" w14:paraId="193BB76F" w14:textId="77777777" w:rsidTr="00AE171B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3F6960E1" w14:textId="77777777" w:rsidR="005A4D4F" w:rsidRPr="00DA479B" w:rsidRDefault="005A4D4F" w:rsidP="005A4D4F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lastRenderedPageBreak/>
              <w:t>REGRA DE NEGÓCIO: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48B66B35" w14:textId="66FE359E" w:rsidR="005A4D4F" w:rsidRDefault="001E747F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Data final não pode ser antes que data incial</w:t>
            </w:r>
          </w:p>
        </w:tc>
      </w:tr>
      <w:tr w:rsidR="00EA2140" w:rsidRPr="00DA479B" w14:paraId="3F1E7242" w14:textId="77777777" w:rsidTr="00AE171B">
        <w:trPr>
          <w:trHeight w:val="159"/>
        </w:trPr>
        <w:tc>
          <w:tcPr>
            <w:tcW w:w="9208" w:type="dxa"/>
            <w:gridSpan w:val="2"/>
            <w:shd w:val="clear" w:color="auto" w:fill="auto"/>
            <w:vAlign w:val="center"/>
          </w:tcPr>
          <w:p w14:paraId="22F8D55F" w14:textId="77777777" w:rsidR="00EA2140" w:rsidRDefault="00EA2140" w:rsidP="005A4D4F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</w:p>
        </w:tc>
      </w:tr>
      <w:tr w:rsidR="00EA2140" w:rsidRPr="00DA479B" w14:paraId="15EC9293" w14:textId="77777777" w:rsidTr="00AE171B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0E12122A" w14:textId="77777777" w:rsidR="00EA2140" w:rsidRPr="00DA479B" w:rsidRDefault="00EA2140" w:rsidP="00EA2140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ID: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 RF00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4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664F93F9" w14:textId="202D7434" w:rsidR="00EA2140" w:rsidRDefault="00EA2140" w:rsidP="00EA2140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NOME DO REQUISITO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  <w:r w:rsidR="001E747F">
              <w:rPr>
                <w:rFonts w:ascii="Inter" w:hAnsi="Inter"/>
                <w:sz w:val="30"/>
                <w:szCs w:val="30"/>
                <w:lang w:val="pt-BR"/>
              </w:rPr>
              <w:t>Receber notificação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</w:p>
        </w:tc>
      </w:tr>
      <w:tr w:rsidR="00EA2140" w:rsidRPr="00DA479B" w14:paraId="1F04C589" w14:textId="77777777" w:rsidTr="00AE171B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2FBFC016" w14:textId="77777777" w:rsidR="00EA2140" w:rsidRPr="00DA479B" w:rsidRDefault="00EA2140" w:rsidP="00EA2140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DESCRIÇÃO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6A38C5AF" w14:textId="0D12A53D" w:rsidR="00EA2140" w:rsidRPr="00EA2140" w:rsidRDefault="001E747F" w:rsidP="00EA2140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Recebera a notificação para autorizar o uso dos seus dados bancários </w:t>
            </w:r>
          </w:p>
        </w:tc>
      </w:tr>
      <w:tr w:rsidR="00EA2140" w:rsidRPr="00DA479B" w14:paraId="3ED7BB4B" w14:textId="77777777" w:rsidTr="00AE171B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151ACF05" w14:textId="77777777" w:rsidR="00EA2140" w:rsidRPr="00DA479B" w:rsidRDefault="00EA2140" w:rsidP="00EA2140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CATEGORIA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Evidente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4084B9C6" w14:textId="77777777" w:rsidR="00EA2140" w:rsidRPr="00DA479B" w:rsidRDefault="00EA2140" w:rsidP="00EA2140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PRIORIDADE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Essencial</w:t>
            </w:r>
          </w:p>
        </w:tc>
      </w:tr>
      <w:tr w:rsidR="00EA2140" w:rsidRPr="00EA2140" w14:paraId="043429FE" w14:textId="77777777" w:rsidTr="00AE171B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75390854" w14:textId="77777777" w:rsidR="00EA2140" w:rsidRPr="00DA479B" w:rsidRDefault="00EA2140" w:rsidP="00EA2140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 xml:space="preserve">INFORMAÇÕES 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280187C9" w14:textId="77777777" w:rsidR="00EA2140" w:rsidRDefault="00EA2140" w:rsidP="00EA2140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Dever conter: </w:t>
            </w:r>
          </w:p>
          <w:p w14:paraId="5DC2FADE" w14:textId="77777777" w:rsidR="00EA2140" w:rsidRDefault="00EA2140" w:rsidP="00EA2140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Id: char;</w:t>
            </w:r>
          </w:p>
          <w:p w14:paraId="0FE0AB3D" w14:textId="359EA8C7" w:rsidR="001E747F" w:rsidRDefault="001E747F" w:rsidP="00EA2140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Valido: boolean</w:t>
            </w:r>
          </w:p>
          <w:p w14:paraId="220DBDB9" w14:textId="1FE784DC" w:rsidR="00EA2140" w:rsidRPr="00EA2140" w:rsidRDefault="00260D55" w:rsidP="00EA2140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>
              <w:rPr>
                <w:rFonts w:ascii="Inter" w:hAnsi="Inter"/>
                <w:sz w:val="30"/>
                <w:szCs w:val="30"/>
              </w:rPr>
              <w:t>IdStatus</w:t>
            </w:r>
            <w:r w:rsidR="00EA2140">
              <w:rPr>
                <w:rFonts w:ascii="Inter" w:hAnsi="Inter"/>
                <w:sz w:val="30"/>
                <w:szCs w:val="30"/>
              </w:rPr>
              <w:t>: string</w:t>
            </w:r>
          </w:p>
        </w:tc>
      </w:tr>
      <w:tr w:rsidR="00EA2140" w:rsidRPr="00DA479B" w14:paraId="2D2846F8" w14:textId="77777777" w:rsidTr="00AE171B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603BA932" w14:textId="77777777" w:rsidR="00EA2140" w:rsidRPr="00DA479B" w:rsidRDefault="00EA2140" w:rsidP="00EA2140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REGRA DE NEGÓCIO:</w:t>
            </w:r>
          </w:p>
        </w:tc>
        <w:tc>
          <w:tcPr>
            <w:tcW w:w="5811" w:type="dxa"/>
            <w:shd w:val="clear" w:color="auto" w:fill="auto"/>
            <w:vAlign w:val="center"/>
          </w:tcPr>
          <w:p w14:paraId="6BD6DEA5" w14:textId="77777777" w:rsidR="00260D55" w:rsidRDefault="00260D55" w:rsidP="00EA2140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Não dever conter dois registros com mesmo usuário e e-mail;</w:t>
            </w:r>
          </w:p>
        </w:tc>
      </w:tr>
      <w:tr w:rsidR="00EA2140" w14:paraId="51B63F88" w14:textId="77777777" w:rsidTr="00AE171B">
        <w:trPr>
          <w:trHeight w:val="159"/>
        </w:trPr>
        <w:tc>
          <w:tcPr>
            <w:tcW w:w="9208" w:type="dxa"/>
            <w:gridSpan w:val="2"/>
            <w:shd w:val="clear" w:color="auto" w:fill="auto"/>
            <w:vAlign w:val="center"/>
          </w:tcPr>
          <w:p w14:paraId="7D3768A3" w14:textId="77777777" w:rsidR="00EA2140" w:rsidRDefault="00EA2140" w:rsidP="00B350A7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</w:p>
        </w:tc>
      </w:tr>
      <w:tr w:rsidR="00AE171B" w14:paraId="3C5B9680" w14:textId="77777777" w:rsidTr="00AE171B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1DD59508" w14:textId="3CC804A4" w:rsidR="00AE171B" w:rsidRDefault="00AE171B" w:rsidP="00AE171B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ID: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 RF00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5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70B073E9" w14:textId="0640BA77" w:rsidR="00AE171B" w:rsidRDefault="00AE171B" w:rsidP="00AE171B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NOME DO REQUISITO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alterar senha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</w:p>
        </w:tc>
      </w:tr>
      <w:tr w:rsidR="00AE171B" w14:paraId="150F740F" w14:textId="77777777" w:rsidTr="00AE171B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39206B1C" w14:textId="0CE42B02" w:rsidR="00AE171B" w:rsidRPr="00DA479B" w:rsidRDefault="00AE171B" w:rsidP="00AE171B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DESCRIÇÃO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2BB9E192" w14:textId="35E4761B" w:rsidR="00AE171B" w:rsidRPr="00DA479B" w:rsidRDefault="00AE171B" w:rsidP="00AE171B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Será possível fazer alteração da senha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</w:p>
        </w:tc>
      </w:tr>
      <w:tr w:rsidR="00AE171B" w14:paraId="5F93FEC8" w14:textId="77777777" w:rsidTr="00AE171B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6845D813" w14:textId="4BA2393D" w:rsidR="00AE171B" w:rsidRPr="00DA479B" w:rsidRDefault="00AE171B" w:rsidP="00AE171B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CATEGORIA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Evidente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5A7F4557" w14:textId="58461DB4" w:rsidR="00AE171B" w:rsidRDefault="00AE171B" w:rsidP="00AE171B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PRIORIDADE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Opcional</w:t>
            </w:r>
          </w:p>
        </w:tc>
      </w:tr>
      <w:tr w:rsidR="00AE171B" w:rsidRPr="00AE171B" w14:paraId="4AF5A025" w14:textId="77777777" w:rsidTr="00AE171B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1F750BA3" w14:textId="4C0D9038" w:rsidR="00AE171B" w:rsidRPr="00DA479B" w:rsidRDefault="00AE171B" w:rsidP="00AE171B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 xml:space="preserve">INFORMAÇÕES 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3F6299F2" w14:textId="77777777" w:rsidR="00AE171B" w:rsidRPr="00AE171B" w:rsidRDefault="00AE171B" w:rsidP="00AE171B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AE171B">
              <w:rPr>
                <w:rFonts w:ascii="Inter" w:hAnsi="Inter"/>
                <w:sz w:val="30"/>
                <w:szCs w:val="30"/>
              </w:rPr>
              <w:t xml:space="preserve">Dever conter: </w:t>
            </w:r>
          </w:p>
          <w:p w14:paraId="44B8BE71" w14:textId="77777777" w:rsidR="00AE171B" w:rsidRPr="00AE171B" w:rsidRDefault="00AE171B" w:rsidP="00AE171B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AE171B">
              <w:rPr>
                <w:rFonts w:ascii="Inter" w:hAnsi="Inter"/>
                <w:sz w:val="30"/>
                <w:szCs w:val="30"/>
              </w:rPr>
              <w:t>Id: char;</w:t>
            </w:r>
          </w:p>
          <w:p w14:paraId="7E6ED39B" w14:textId="77777777" w:rsidR="00AE171B" w:rsidRPr="00AE171B" w:rsidRDefault="00AE171B" w:rsidP="00AE171B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AE171B">
              <w:rPr>
                <w:rFonts w:ascii="Inter" w:hAnsi="Inter"/>
                <w:sz w:val="30"/>
                <w:szCs w:val="30"/>
              </w:rPr>
              <w:t>Valido: boolean</w:t>
            </w:r>
          </w:p>
          <w:p w14:paraId="684C1CB1" w14:textId="7CB8EA59" w:rsidR="00AE171B" w:rsidRPr="00AE171B" w:rsidRDefault="00AE171B" w:rsidP="00AE171B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</w:rPr>
            </w:pPr>
            <w:r>
              <w:rPr>
                <w:rFonts w:ascii="Inter" w:hAnsi="Inter"/>
                <w:sz w:val="30"/>
                <w:szCs w:val="30"/>
              </w:rPr>
              <w:t>IdStatus: string</w:t>
            </w:r>
          </w:p>
        </w:tc>
      </w:tr>
      <w:tr w:rsidR="00AE171B" w14:paraId="0D3AEDD1" w14:textId="77777777" w:rsidTr="00AE171B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2C673CD9" w14:textId="28C22A8B" w:rsidR="00AE171B" w:rsidRPr="00DA479B" w:rsidRDefault="00AE171B" w:rsidP="00AE171B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REGRA DE NEGÓCIO:</w:t>
            </w:r>
          </w:p>
        </w:tc>
        <w:tc>
          <w:tcPr>
            <w:tcW w:w="5812" w:type="dxa"/>
            <w:shd w:val="clear" w:color="auto" w:fill="auto"/>
            <w:vAlign w:val="center"/>
          </w:tcPr>
          <w:p w14:paraId="0F961F49" w14:textId="3BE6D224" w:rsidR="00AE171B" w:rsidRDefault="00AE171B" w:rsidP="00AE171B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Não dever conter dois registros com mesmo usuário e e-mail;</w:t>
            </w:r>
          </w:p>
        </w:tc>
      </w:tr>
    </w:tbl>
    <w:p w14:paraId="1A2580A3" w14:textId="73CEA5E6" w:rsidR="00B7241C" w:rsidRDefault="00B7241C">
      <w:pPr>
        <w:rPr>
          <w:rFonts w:ascii="Inter" w:hAnsi="Inter"/>
          <w:sz w:val="30"/>
          <w:szCs w:val="30"/>
          <w:lang w:val="pt-BR"/>
        </w:rPr>
      </w:pP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97"/>
        <w:gridCol w:w="5817"/>
      </w:tblGrid>
      <w:tr w:rsidR="001E747F" w:rsidRPr="00DA479B" w14:paraId="4F5EB245" w14:textId="77777777" w:rsidTr="00CB0E64">
        <w:tc>
          <w:tcPr>
            <w:tcW w:w="9214" w:type="dxa"/>
            <w:gridSpan w:val="2"/>
            <w:shd w:val="clear" w:color="auto" w:fill="auto"/>
          </w:tcPr>
          <w:p w14:paraId="1E3416E3" w14:textId="7A3C3A89" w:rsidR="001E747F" w:rsidRPr="00DA479B" w:rsidRDefault="001E747F" w:rsidP="00C96B95">
            <w:pPr>
              <w:spacing w:after="0" w:line="240" w:lineRule="auto"/>
              <w:ind w:left="36"/>
              <w:jc w:val="center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5A4D4F">
              <w:rPr>
                <w:rFonts w:ascii="Inter" w:hAnsi="Inter"/>
                <w:b/>
                <w:bCs/>
                <w:sz w:val="42"/>
                <w:szCs w:val="52"/>
                <w:lang w:val="pt-BR"/>
              </w:rPr>
              <w:t>REQUISITOS</w:t>
            </w:r>
            <w:r>
              <w:rPr>
                <w:rFonts w:ascii="Inter" w:hAnsi="Inter"/>
                <w:b/>
                <w:bCs/>
                <w:sz w:val="42"/>
                <w:szCs w:val="52"/>
                <w:lang w:val="pt-BR"/>
              </w:rPr>
              <w:t xml:space="preserve"> - </w:t>
            </w:r>
            <w:r>
              <w:rPr>
                <w:rFonts w:ascii="Inter" w:hAnsi="Inter"/>
                <w:b/>
                <w:bCs/>
                <w:sz w:val="42"/>
                <w:szCs w:val="52"/>
                <w:lang w:val="pt-BR"/>
              </w:rPr>
              <w:t>WEB</w:t>
            </w:r>
          </w:p>
        </w:tc>
      </w:tr>
      <w:tr w:rsidR="001E747F" w:rsidRPr="00DA479B" w14:paraId="0132B760" w14:textId="77777777" w:rsidTr="00CB0E64">
        <w:tc>
          <w:tcPr>
            <w:tcW w:w="3397" w:type="dxa"/>
            <w:shd w:val="clear" w:color="auto" w:fill="auto"/>
            <w:vAlign w:val="center"/>
          </w:tcPr>
          <w:p w14:paraId="7EE9D68E" w14:textId="77777777" w:rsidR="001E747F" w:rsidRPr="00DA479B" w:rsidRDefault="001E747F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ID: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 RF001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6BD90F74" w14:textId="7F4FBF1E" w:rsidR="001E747F" w:rsidRPr="00DA479B" w:rsidRDefault="001E747F" w:rsidP="00C96B95">
            <w:pPr>
              <w:spacing w:after="0" w:line="240" w:lineRule="auto"/>
              <w:ind w:left="36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NOME DO REQUISITO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Cadastrar </w:t>
            </w:r>
            <w:r w:rsidR="001A5765">
              <w:rPr>
                <w:rFonts w:ascii="Inter" w:hAnsi="Inter"/>
                <w:sz w:val="30"/>
                <w:szCs w:val="30"/>
                <w:lang w:val="pt-BR"/>
              </w:rPr>
              <w:t>escritório</w:t>
            </w:r>
          </w:p>
        </w:tc>
      </w:tr>
      <w:tr w:rsidR="001E747F" w:rsidRPr="00DA479B" w14:paraId="51694A9B" w14:textId="77777777" w:rsidTr="00CB0E64">
        <w:tc>
          <w:tcPr>
            <w:tcW w:w="3397" w:type="dxa"/>
            <w:shd w:val="clear" w:color="auto" w:fill="auto"/>
            <w:vAlign w:val="center"/>
          </w:tcPr>
          <w:p w14:paraId="11B19673" w14:textId="77777777" w:rsidR="001E747F" w:rsidRPr="00DA479B" w:rsidRDefault="001E747F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DESCRIÇÃO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64E57292" w14:textId="6894907A" w:rsidR="001E747F" w:rsidRPr="00DA479B" w:rsidRDefault="001E747F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Será realizado o cadastro </w:t>
            </w:r>
            <w:r w:rsidR="001A5765">
              <w:rPr>
                <w:rFonts w:ascii="Inter" w:hAnsi="Inter"/>
                <w:sz w:val="30"/>
                <w:szCs w:val="30"/>
                <w:lang w:val="pt-BR"/>
              </w:rPr>
              <w:t>do escritório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.</w:t>
            </w:r>
          </w:p>
        </w:tc>
      </w:tr>
      <w:tr w:rsidR="001E747F" w:rsidRPr="00DA479B" w14:paraId="7738AF08" w14:textId="77777777" w:rsidTr="00CB0E64">
        <w:tc>
          <w:tcPr>
            <w:tcW w:w="3397" w:type="dxa"/>
            <w:shd w:val="clear" w:color="auto" w:fill="auto"/>
            <w:vAlign w:val="center"/>
          </w:tcPr>
          <w:p w14:paraId="4F5FEC55" w14:textId="77777777" w:rsidR="001E747F" w:rsidRPr="00DA479B" w:rsidRDefault="001E747F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CATEGORIA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Evidente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2DFA526B" w14:textId="77777777" w:rsidR="001E747F" w:rsidRPr="00DA479B" w:rsidRDefault="001E747F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PRIORIDADE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Essencial</w:t>
            </w:r>
          </w:p>
        </w:tc>
      </w:tr>
      <w:tr w:rsidR="001E747F" w:rsidRPr="00CB0E64" w14:paraId="53C2F68B" w14:textId="77777777" w:rsidTr="00CB0E64">
        <w:tc>
          <w:tcPr>
            <w:tcW w:w="3397" w:type="dxa"/>
            <w:shd w:val="clear" w:color="auto" w:fill="auto"/>
            <w:vAlign w:val="center"/>
          </w:tcPr>
          <w:p w14:paraId="549FAFC7" w14:textId="77777777" w:rsidR="001E747F" w:rsidRPr="00DA479B" w:rsidRDefault="001E747F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 xml:space="preserve">INFORMAÇÕES 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0D275876" w14:textId="77777777" w:rsidR="001E747F" w:rsidRPr="001E747F" w:rsidRDefault="001E747F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1E747F">
              <w:rPr>
                <w:rFonts w:ascii="Inter" w:hAnsi="Inter"/>
                <w:sz w:val="30"/>
                <w:szCs w:val="30"/>
              </w:rPr>
              <w:t xml:space="preserve">Dever conter: </w:t>
            </w:r>
          </w:p>
          <w:p w14:paraId="39796150" w14:textId="77777777" w:rsidR="001E747F" w:rsidRPr="001E747F" w:rsidRDefault="001E747F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1E747F">
              <w:rPr>
                <w:rFonts w:ascii="Inter" w:hAnsi="Inter"/>
                <w:sz w:val="30"/>
                <w:szCs w:val="30"/>
              </w:rPr>
              <w:t>Id: char;</w:t>
            </w:r>
          </w:p>
          <w:p w14:paraId="0097079E" w14:textId="404C0AD4" w:rsidR="001E747F" w:rsidRDefault="001E747F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1E747F">
              <w:rPr>
                <w:rFonts w:ascii="Inter" w:hAnsi="Inter"/>
                <w:sz w:val="30"/>
                <w:szCs w:val="30"/>
              </w:rPr>
              <w:t>razaoSocial: varchar;</w:t>
            </w:r>
          </w:p>
          <w:p w14:paraId="404846C6" w14:textId="6802402E" w:rsidR="001A5765" w:rsidRPr="001E747F" w:rsidRDefault="001A5765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1E747F">
              <w:rPr>
                <w:rFonts w:ascii="Inter" w:hAnsi="Inter"/>
                <w:sz w:val="30"/>
                <w:szCs w:val="30"/>
              </w:rPr>
              <w:t>cnpj: varchar;</w:t>
            </w:r>
          </w:p>
          <w:p w14:paraId="580F086C" w14:textId="77777777" w:rsidR="001E747F" w:rsidRPr="00CB0E64" w:rsidRDefault="001E747F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CB0E64">
              <w:rPr>
                <w:rFonts w:ascii="Inter" w:hAnsi="Inter"/>
                <w:sz w:val="30"/>
                <w:szCs w:val="30"/>
              </w:rPr>
              <w:t>status: char;</w:t>
            </w:r>
          </w:p>
        </w:tc>
      </w:tr>
      <w:tr w:rsidR="001E747F" w:rsidRPr="00DA479B" w14:paraId="493CEDE3" w14:textId="77777777" w:rsidTr="00CB0E64">
        <w:tc>
          <w:tcPr>
            <w:tcW w:w="3397" w:type="dxa"/>
            <w:shd w:val="clear" w:color="auto" w:fill="auto"/>
            <w:vAlign w:val="center"/>
          </w:tcPr>
          <w:p w14:paraId="79790E21" w14:textId="77777777" w:rsidR="001E747F" w:rsidRPr="00DA479B" w:rsidRDefault="001E747F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lastRenderedPageBreak/>
              <w:t>REGRA DE NEGÓCIO: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4CBEA7EC" w14:textId="376C5D67" w:rsidR="001E747F" w:rsidRPr="00DA479B" w:rsidRDefault="001E747F" w:rsidP="001A576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Cadastrar somente com cnpj valido</w:t>
            </w:r>
            <w:r w:rsidR="001A5765">
              <w:rPr>
                <w:rFonts w:ascii="Inter" w:hAnsi="Inter"/>
                <w:sz w:val="30"/>
                <w:szCs w:val="30"/>
                <w:lang w:val="pt-BR"/>
              </w:rPr>
              <w:t>.</w:t>
            </w:r>
          </w:p>
        </w:tc>
      </w:tr>
      <w:tr w:rsidR="001A5765" w14:paraId="6F68DFCB" w14:textId="77777777" w:rsidTr="00CB0E64">
        <w:tc>
          <w:tcPr>
            <w:tcW w:w="9214" w:type="dxa"/>
            <w:gridSpan w:val="2"/>
            <w:shd w:val="clear" w:color="auto" w:fill="auto"/>
            <w:vAlign w:val="center"/>
          </w:tcPr>
          <w:p w14:paraId="76608205" w14:textId="77777777" w:rsidR="001A5765" w:rsidRDefault="001A5765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</w:p>
        </w:tc>
      </w:tr>
      <w:tr w:rsidR="001A5765" w14:paraId="40A0A87E" w14:textId="77777777" w:rsidTr="00CB0E64">
        <w:tc>
          <w:tcPr>
            <w:tcW w:w="3397" w:type="dxa"/>
            <w:shd w:val="clear" w:color="auto" w:fill="auto"/>
            <w:vAlign w:val="center"/>
          </w:tcPr>
          <w:p w14:paraId="255E50D4" w14:textId="77777777" w:rsidR="001A5765" w:rsidRPr="00DA479B" w:rsidRDefault="001A5765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ID: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 RF00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2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2E4FA604" w14:textId="76AD0C4A" w:rsidR="001A5765" w:rsidRDefault="001A5765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NOME DO REQUISITO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 w:rsidR="00D07906">
              <w:rPr>
                <w:rFonts w:ascii="Inter" w:hAnsi="Inter"/>
                <w:sz w:val="30"/>
                <w:szCs w:val="30"/>
                <w:lang w:val="pt-BR"/>
              </w:rPr>
              <w:t>Logar como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escritório no sistema pela primeira vez</w:t>
            </w:r>
          </w:p>
        </w:tc>
      </w:tr>
      <w:tr w:rsidR="001A5765" w:rsidRPr="005A4D4F" w14:paraId="4178E719" w14:textId="77777777" w:rsidTr="00CB0E64">
        <w:tc>
          <w:tcPr>
            <w:tcW w:w="3397" w:type="dxa"/>
            <w:shd w:val="clear" w:color="auto" w:fill="auto"/>
            <w:vAlign w:val="center"/>
          </w:tcPr>
          <w:p w14:paraId="6E6CB6B9" w14:textId="77777777" w:rsidR="001A5765" w:rsidRPr="00DA479B" w:rsidRDefault="001A5765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DESCRIÇÃO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5BAAC5F3" w14:textId="06E80DE0" w:rsidR="001A5765" w:rsidRPr="005A4D4F" w:rsidRDefault="001A5765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Ao fazer o login pela primeira </w:t>
            </w:r>
            <w:r w:rsidR="0082275D">
              <w:rPr>
                <w:rFonts w:ascii="Inter" w:hAnsi="Inter"/>
                <w:sz w:val="30"/>
                <w:szCs w:val="30"/>
                <w:lang w:val="pt-BR"/>
              </w:rPr>
              <w:t>vez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deve cadastrar as informações adicional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</w:p>
        </w:tc>
      </w:tr>
      <w:tr w:rsidR="001A5765" w:rsidRPr="00DA479B" w14:paraId="2B4E05DA" w14:textId="77777777" w:rsidTr="00CB0E64">
        <w:tc>
          <w:tcPr>
            <w:tcW w:w="3397" w:type="dxa"/>
            <w:shd w:val="clear" w:color="auto" w:fill="auto"/>
            <w:vAlign w:val="center"/>
          </w:tcPr>
          <w:p w14:paraId="56469288" w14:textId="77777777" w:rsidR="001A5765" w:rsidRPr="00DA479B" w:rsidRDefault="001A5765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CATEGORIA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Evidente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6C704D2F" w14:textId="77777777" w:rsidR="001A5765" w:rsidRPr="00DA479B" w:rsidRDefault="001A5765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PRIORIDADE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Essencial</w:t>
            </w:r>
          </w:p>
        </w:tc>
      </w:tr>
      <w:tr w:rsidR="001A5765" w:rsidRPr="001A5765" w14:paraId="7BEC5F8C" w14:textId="77777777" w:rsidTr="00CB0E64">
        <w:tc>
          <w:tcPr>
            <w:tcW w:w="3397" w:type="dxa"/>
            <w:shd w:val="clear" w:color="auto" w:fill="auto"/>
            <w:vAlign w:val="center"/>
          </w:tcPr>
          <w:p w14:paraId="6B4346BF" w14:textId="77777777" w:rsidR="001A5765" w:rsidRPr="00DA479B" w:rsidRDefault="001A5765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 xml:space="preserve">INFORMAÇÕES 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0EFE0354" w14:textId="6F003D28" w:rsidR="001A5765" w:rsidRPr="00CB0E64" w:rsidRDefault="001A5765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CB0E64">
              <w:rPr>
                <w:rFonts w:ascii="Inter" w:hAnsi="Inter"/>
                <w:sz w:val="30"/>
                <w:szCs w:val="30"/>
              </w:rPr>
              <w:t xml:space="preserve">Dever conter: </w:t>
            </w:r>
          </w:p>
          <w:p w14:paraId="77372602" w14:textId="284C3E98" w:rsidR="001A5765" w:rsidRPr="00CB0E64" w:rsidRDefault="001A5765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CB0E64">
              <w:rPr>
                <w:rFonts w:ascii="Inter" w:hAnsi="Inter"/>
                <w:sz w:val="30"/>
                <w:szCs w:val="30"/>
              </w:rPr>
              <w:t>Id: char</w:t>
            </w:r>
          </w:p>
          <w:p w14:paraId="111860B2" w14:textId="69B118EC" w:rsidR="001A5765" w:rsidRPr="001E747F" w:rsidRDefault="001A5765" w:rsidP="001A5765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>
              <w:rPr>
                <w:rFonts w:ascii="Inter" w:hAnsi="Inter"/>
                <w:sz w:val="30"/>
                <w:szCs w:val="30"/>
              </w:rPr>
              <w:t>login</w:t>
            </w:r>
            <w:r w:rsidRPr="001E747F">
              <w:rPr>
                <w:rFonts w:ascii="Inter" w:hAnsi="Inter"/>
                <w:sz w:val="30"/>
                <w:szCs w:val="30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</w:rPr>
              <w:t>var</w:t>
            </w:r>
            <w:r w:rsidRPr="001E747F">
              <w:rPr>
                <w:rFonts w:ascii="Inter" w:hAnsi="Inter"/>
                <w:sz w:val="30"/>
                <w:szCs w:val="30"/>
              </w:rPr>
              <w:t>char;</w:t>
            </w:r>
          </w:p>
          <w:p w14:paraId="6F423D37" w14:textId="77777777" w:rsidR="001A5765" w:rsidRPr="001E747F" w:rsidRDefault="001A5765" w:rsidP="001A5765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1E747F">
              <w:rPr>
                <w:rFonts w:ascii="Inter" w:hAnsi="Inter"/>
                <w:sz w:val="30"/>
                <w:szCs w:val="30"/>
              </w:rPr>
              <w:t>email: varchar;</w:t>
            </w:r>
          </w:p>
          <w:p w14:paraId="5B335BCB" w14:textId="23D0328A" w:rsidR="001A5765" w:rsidRPr="00CB0E64" w:rsidRDefault="001A5765" w:rsidP="001A576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CB0E64">
              <w:rPr>
                <w:rFonts w:ascii="Inter" w:hAnsi="Inter"/>
                <w:sz w:val="30"/>
                <w:szCs w:val="30"/>
                <w:lang w:val="pt-BR"/>
              </w:rPr>
              <w:t>reEmail: varchar;</w:t>
            </w:r>
          </w:p>
          <w:p w14:paraId="052F98F3" w14:textId="68AA5123" w:rsidR="001A5765" w:rsidRDefault="001A5765" w:rsidP="001A576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crcResponsavel: varchar;</w:t>
            </w:r>
          </w:p>
          <w:p w14:paraId="68F7901E" w14:textId="25D4C7C3" w:rsidR="001A5765" w:rsidRDefault="001A5765" w:rsidP="001A576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nomeReponsavel: varchar;</w:t>
            </w:r>
          </w:p>
          <w:p w14:paraId="5C555B7A" w14:textId="77777777" w:rsidR="001A5765" w:rsidRDefault="001A5765" w:rsidP="001A576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senha: varchar;</w:t>
            </w:r>
          </w:p>
          <w:p w14:paraId="525B5B11" w14:textId="77777777" w:rsidR="001A5765" w:rsidRDefault="001A5765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reSenha: varchar;</w:t>
            </w:r>
          </w:p>
          <w:p w14:paraId="3E55C827" w14:textId="15C174B8" w:rsidR="001A5765" w:rsidRPr="001A5765" w:rsidRDefault="001A5765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status: char;</w:t>
            </w:r>
          </w:p>
        </w:tc>
      </w:tr>
      <w:tr w:rsidR="001A5765" w14:paraId="23D1BCA5" w14:textId="77777777" w:rsidTr="00CB0E64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361A86D4" w14:textId="77777777" w:rsidR="001A5765" w:rsidRPr="00DA479B" w:rsidRDefault="001A5765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REGRA DE NEGÓCIO: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4A494165" w14:textId="77777777" w:rsidR="001A5765" w:rsidRDefault="001A5765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Cadastrar somente com senha segura;</w:t>
            </w:r>
          </w:p>
          <w:p w14:paraId="78A780BF" w14:textId="77777777" w:rsidR="001A5765" w:rsidRDefault="001A5765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Cadastrar somente com login único;</w:t>
            </w:r>
          </w:p>
          <w:p w14:paraId="32B34E5B" w14:textId="3522BD30" w:rsidR="001A5765" w:rsidRDefault="001A5765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Cadastrar somente com e-mail único e </w:t>
            </w:r>
            <w:r w:rsidR="00336B98">
              <w:rPr>
                <w:rFonts w:ascii="Inter" w:hAnsi="Inter"/>
                <w:sz w:val="30"/>
                <w:szCs w:val="30"/>
                <w:lang w:val="pt-BR"/>
              </w:rPr>
              <w:t xml:space="preserve">válido </w:t>
            </w:r>
          </w:p>
        </w:tc>
      </w:tr>
      <w:tr w:rsidR="00336B98" w14:paraId="40137BD9" w14:textId="77777777" w:rsidTr="00CB0E64">
        <w:tc>
          <w:tcPr>
            <w:tcW w:w="9214" w:type="dxa"/>
            <w:gridSpan w:val="2"/>
            <w:shd w:val="clear" w:color="auto" w:fill="auto"/>
            <w:vAlign w:val="center"/>
          </w:tcPr>
          <w:p w14:paraId="63F4C416" w14:textId="77777777" w:rsidR="00336B98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</w:p>
        </w:tc>
      </w:tr>
      <w:tr w:rsidR="00336B98" w14:paraId="14A1A0D2" w14:textId="77777777" w:rsidTr="00CB0E64">
        <w:tc>
          <w:tcPr>
            <w:tcW w:w="3397" w:type="dxa"/>
            <w:shd w:val="clear" w:color="auto" w:fill="auto"/>
            <w:vAlign w:val="center"/>
          </w:tcPr>
          <w:p w14:paraId="46831756" w14:textId="6C1102CD" w:rsidR="00336B98" w:rsidRPr="00DA479B" w:rsidRDefault="00336B98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ID: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 RF00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3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2E232079" w14:textId="40542242" w:rsidR="00336B98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NOME DO REQUISITO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Logar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como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associação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</w:p>
        </w:tc>
      </w:tr>
      <w:tr w:rsidR="00336B98" w:rsidRPr="005A4D4F" w14:paraId="5529A42B" w14:textId="77777777" w:rsidTr="00CB0E64">
        <w:tc>
          <w:tcPr>
            <w:tcW w:w="3397" w:type="dxa"/>
            <w:shd w:val="clear" w:color="auto" w:fill="auto"/>
            <w:vAlign w:val="center"/>
          </w:tcPr>
          <w:p w14:paraId="17A34A1F" w14:textId="77777777" w:rsidR="00336B98" w:rsidRPr="00DA479B" w:rsidRDefault="00336B98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DESCRIÇÃO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6E5F32B8" w14:textId="62447AF5" w:rsidR="00336B98" w:rsidRPr="005A4D4F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Ao fazer o login </w:t>
            </w:r>
            <w:r w:rsidR="00D07906">
              <w:rPr>
                <w:rFonts w:ascii="Inter" w:hAnsi="Inter"/>
                <w:sz w:val="30"/>
                <w:szCs w:val="30"/>
                <w:lang w:val="pt-BR"/>
              </w:rPr>
              <w:t>como assaciação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</w:p>
        </w:tc>
      </w:tr>
      <w:tr w:rsidR="00336B98" w:rsidRPr="00DA479B" w14:paraId="23E1B369" w14:textId="77777777" w:rsidTr="00CB0E64">
        <w:tc>
          <w:tcPr>
            <w:tcW w:w="3397" w:type="dxa"/>
            <w:shd w:val="clear" w:color="auto" w:fill="auto"/>
            <w:vAlign w:val="center"/>
          </w:tcPr>
          <w:p w14:paraId="398BF20B" w14:textId="77777777" w:rsidR="00336B98" w:rsidRPr="00DA479B" w:rsidRDefault="00336B98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CATEGORIA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Evidente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48D16377" w14:textId="77777777" w:rsidR="00336B98" w:rsidRPr="00DA479B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PRIORIDADE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Essencial</w:t>
            </w:r>
          </w:p>
        </w:tc>
      </w:tr>
      <w:tr w:rsidR="00336B98" w:rsidRPr="001A5765" w14:paraId="472575D6" w14:textId="77777777" w:rsidTr="00CB0E64">
        <w:tc>
          <w:tcPr>
            <w:tcW w:w="3397" w:type="dxa"/>
            <w:shd w:val="clear" w:color="auto" w:fill="auto"/>
            <w:vAlign w:val="center"/>
          </w:tcPr>
          <w:p w14:paraId="24AC7B31" w14:textId="77777777" w:rsidR="00336B98" w:rsidRPr="00DA479B" w:rsidRDefault="00336B98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 xml:space="preserve">INFORMAÇÕES 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07FEDB8C" w14:textId="77777777" w:rsidR="00336B98" w:rsidRPr="00336B98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336B98">
              <w:rPr>
                <w:rFonts w:ascii="Inter" w:hAnsi="Inter"/>
                <w:sz w:val="30"/>
                <w:szCs w:val="30"/>
              </w:rPr>
              <w:t xml:space="preserve">Dever conter: </w:t>
            </w:r>
          </w:p>
          <w:p w14:paraId="57394E0B" w14:textId="77777777" w:rsidR="00336B98" w:rsidRPr="00336B98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336B98">
              <w:rPr>
                <w:rFonts w:ascii="Inter" w:hAnsi="Inter"/>
                <w:sz w:val="30"/>
                <w:szCs w:val="30"/>
              </w:rPr>
              <w:t>Id: char</w:t>
            </w:r>
          </w:p>
          <w:p w14:paraId="4C73E113" w14:textId="77777777" w:rsidR="00336B98" w:rsidRPr="001E747F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>
              <w:rPr>
                <w:rFonts w:ascii="Inter" w:hAnsi="Inter"/>
                <w:sz w:val="30"/>
                <w:szCs w:val="30"/>
              </w:rPr>
              <w:t>login</w:t>
            </w:r>
            <w:r w:rsidRPr="001E747F">
              <w:rPr>
                <w:rFonts w:ascii="Inter" w:hAnsi="Inter"/>
                <w:sz w:val="30"/>
                <w:szCs w:val="30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</w:rPr>
              <w:t>var</w:t>
            </w:r>
            <w:r w:rsidRPr="001E747F">
              <w:rPr>
                <w:rFonts w:ascii="Inter" w:hAnsi="Inter"/>
                <w:sz w:val="30"/>
                <w:szCs w:val="30"/>
              </w:rPr>
              <w:t>char;</w:t>
            </w:r>
          </w:p>
          <w:p w14:paraId="597EC3DE" w14:textId="77777777" w:rsidR="00336B98" w:rsidRDefault="00336B98" w:rsidP="00336B9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senha: varchar;</w:t>
            </w:r>
          </w:p>
          <w:p w14:paraId="0A9D146E" w14:textId="29811E93" w:rsidR="00336B98" w:rsidRPr="001A5765" w:rsidRDefault="00336B98" w:rsidP="00336B9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status: char;</w:t>
            </w:r>
          </w:p>
        </w:tc>
      </w:tr>
      <w:tr w:rsidR="00336B98" w14:paraId="322BC8DE" w14:textId="77777777" w:rsidTr="00CB0E64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03265D3A" w14:textId="77777777" w:rsidR="00336B98" w:rsidRPr="00DA479B" w:rsidRDefault="00336B98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REGRA DE NEGÓCIO: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4174A005" w14:textId="6F2D0D03" w:rsidR="00336B98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</w:p>
        </w:tc>
      </w:tr>
      <w:tr w:rsidR="00336B98" w14:paraId="2CFF76B0" w14:textId="77777777" w:rsidTr="00CB0E64">
        <w:tc>
          <w:tcPr>
            <w:tcW w:w="9214" w:type="dxa"/>
            <w:gridSpan w:val="2"/>
            <w:shd w:val="clear" w:color="auto" w:fill="auto"/>
            <w:vAlign w:val="center"/>
          </w:tcPr>
          <w:p w14:paraId="2E59257A" w14:textId="77777777" w:rsidR="00336B98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</w:p>
        </w:tc>
      </w:tr>
      <w:tr w:rsidR="00336B98" w14:paraId="33A7165A" w14:textId="77777777" w:rsidTr="00CB0E64">
        <w:tc>
          <w:tcPr>
            <w:tcW w:w="3397" w:type="dxa"/>
            <w:shd w:val="clear" w:color="auto" w:fill="auto"/>
            <w:vAlign w:val="center"/>
          </w:tcPr>
          <w:p w14:paraId="5F790EB5" w14:textId="4A10D034" w:rsidR="00336B98" w:rsidRPr="00DA479B" w:rsidRDefault="00336B98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ID: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 RF00</w:t>
            </w:r>
            <w:r w:rsidR="00D07906">
              <w:rPr>
                <w:rFonts w:ascii="Inter" w:hAnsi="Inter"/>
                <w:sz w:val="30"/>
                <w:szCs w:val="30"/>
                <w:lang w:val="pt-BR"/>
              </w:rPr>
              <w:t>4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42362E9D" w14:textId="02103482" w:rsidR="00336B98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NOME DO REQUISITO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Logar como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escritório </w:t>
            </w:r>
          </w:p>
        </w:tc>
      </w:tr>
      <w:tr w:rsidR="00336B98" w:rsidRPr="005A4D4F" w14:paraId="25D97C8F" w14:textId="77777777" w:rsidTr="00CB0E64">
        <w:tc>
          <w:tcPr>
            <w:tcW w:w="3397" w:type="dxa"/>
            <w:shd w:val="clear" w:color="auto" w:fill="auto"/>
            <w:vAlign w:val="center"/>
          </w:tcPr>
          <w:p w14:paraId="2C1141F4" w14:textId="77777777" w:rsidR="00336B98" w:rsidRPr="00DA479B" w:rsidRDefault="00336B98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DESCRIÇÃO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2D1BFD84" w14:textId="24E66F26" w:rsidR="00336B98" w:rsidRPr="005A4D4F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Ao fazer o login </w:t>
            </w:r>
            <w:r w:rsidR="007B2738">
              <w:rPr>
                <w:rFonts w:ascii="Inter" w:hAnsi="Inter"/>
                <w:sz w:val="30"/>
                <w:szCs w:val="30"/>
                <w:lang w:val="pt-BR"/>
              </w:rPr>
              <w:t>recorrente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</w:p>
        </w:tc>
      </w:tr>
      <w:tr w:rsidR="00336B98" w:rsidRPr="00DA479B" w14:paraId="7E890309" w14:textId="77777777" w:rsidTr="00CB0E64">
        <w:tc>
          <w:tcPr>
            <w:tcW w:w="3397" w:type="dxa"/>
            <w:shd w:val="clear" w:color="auto" w:fill="auto"/>
            <w:vAlign w:val="center"/>
          </w:tcPr>
          <w:p w14:paraId="238C37FE" w14:textId="77777777" w:rsidR="00336B98" w:rsidRPr="00DA479B" w:rsidRDefault="00336B98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lastRenderedPageBreak/>
              <w:t>CATEGORIA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Evidente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554CCE09" w14:textId="77777777" w:rsidR="00336B98" w:rsidRPr="00DA479B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PRIORIDADE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Essencial</w:t>
            </w:r>
          </w:p>
        </w:tc>
      </w:tr>
      <w:tr w:rsidR="00336B98" w:rsidRPr="001A5765" w14:paraId="40C03ED5" w14:textId="77777777" w:rsidTr="00CB0E64">
        <w:tc>
          <w:tcPr>
            <w:tcW w:w="3397" w:type="dxa"/>
            <w:shd w:val="clear" w:color="auto" w:fill="auto"/>
            <w:vAlign w:val="center"/>
          </w:tcPr>
          <w:p w14:paraId="69467351" w14:textId="77777777" w:rsidR="00336B98" w:rsidRPr="00DA479B" w:rsidRDefault="00336B98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 xml:space="preserve">INFORMAÇÕES 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4EC2DECA" w14:textId="77777777" w:rsidR="00336B98" w:rsidRPr="00336B98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336B98">
              <w:rPr>
                <w:rFonts w:ascii="Inter" w:hAnsi="Inter"/>
                <w:sz w:val="30"/>
                <w:szCs w:val="30"/>
              </w:rPr>
              <w:t xml:space="preserve">Dever conter: </w:t>
            </w:r>
          </w:p>
          <w:p w14:paraId="24E9C898" w14:textId="77777777" w:rsidR="00336B98" w:rsidRPr="00336B98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336B98">
              <w:rPr>
                <w:rFonts w:ascii="Inter" w:hAnsi="Inter"/>
                <w:sz w:val="30"/>
                <w:szCs w:val="30"/>
              </w:rPr>
              <w:t>Id: char</w:t>
            </w:r>
          </w:p>
          <w:p w14:paraId="76552990" w14:textId="44DEBC3B" w:rsidR="00336B98" w:rsidRPr="007B2738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>
              <w:rPr>
                <w:rFonts w:ascii="Inter" w:hAnsi="Inter"/>
                <w:sz w:val="30"/>
                <w:szCs w:val="30"/>
              </w:rPr>
              <w:t>login</w:t>
            </w:r>
            <w:r w:rsidRPr="001E747F">
              <w:rPr>
                <w:rFonts w:ascii="Inter" w:hAnsi="Inter"/>
                <w:sz w:val="30"/>
                <w:szCs w:val="30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</w:rPr>
              <w:t>var</w:t>
            </w:r>
            <w:r w:rsidRPr="001E747F">
              <w:rPr>
                <w:rFonts w:ascii="Inter" w:hAnsi="Inter"/>
                <w:sz w:val="30"/>
                <w:szCs w:val="30"/>
              </w:rPr>
              <w:t>char;</w:t>
            </w:r>
          </w:p>
          <w:p w14:paraId="3C2861C3" w14:textId="77777777" w:rsidR="00336B98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senha: varchar;</w:t>
            </w:r>
          </w:p>
          <w:p w14:paraId="23A309EB" w14:textId="77777777" w:rsidR="00336B98" w:rsidRPr="001A5765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status: char;</w:t>
            </w:r>
          </w:p>
        </w:tc>
      </w:tr>
      <w:tr w:rsidR="00336B98" w14:paraId="20CDE244" w14:textId="77777777" w:rsidTr="00CB0E64">
        <w:trPr>
          <w:trHeight w:val="159"/>
        </w:trPr>
        <w:tc>
          <w:tcPr>
            <w:tcW w:w="3397" w:type="dxa"/>
            <w:shd w:val="clear" w:color="auto" w:fill="auto"/>
            <w:vAlign w:val="center"/>
          </w:tcPr>
          <w:p w14:paraId="2A374FA4" w14:textId="77777777" w:rsidR="00336B98" w:rsidRPr="00DA479B" w:rsidRDefault="00336B98" w:rsidP="00C96B95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REGRA DE NEGÓCIO: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26F70D63" w14:textId="77777777" w:rsidR="00336B98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Cadastrar somente com senha segura;</w:t>
            </w:r>
          </w:p>
          <w:p w14:paraId="6EC95B64" w14:textId="77777777" w:rsidR="00336B98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Cadastrar somente com login único;</w:t>
            </w:r>
          </w:p>
          <w:p w14:paraId="3DC3EFA8" w14:textId="77777777" w:rsidR="00336B98" w:rsidRDefault="00336B98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Cadastrar somente com e-mail único e válido </w:t>
            </w:r>
          </w:p>
        </w:tc>
      </w:tr>
      <w:tr w:rsidR="001E747F" w14:paraId="401E6EC8" w14:textId="77777777" w:rsidTr="00CB0E64">
        <w:tc>
          <w:tcPr>
            <w:tcW w:w="9214" w:type="dxa"/>
            <w:gridSpan w:val="2"/>
            <w:shd w:val="clear" w:color="auto" w:fill="auto"/>
            <w:vAlign w:val="center"/>
          </w:tcPr>
          <w:p w14:paraId="417EFF8C" w14:textId="77777777" w:rsidR="001E747F" w:rsidRDefault="001E747F" w:rsidP="00C96B95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</w:p>
        </w:tc>
      </w:tr>
      <w:tr w:rsidR="007B2738" w14:paraId="5F0DE2DC" w14:textId="77777777" w:rsidTr="00CB0E64">
        <w:tc>
          <w:tcPr>
            <w:tcW w:w="3397" w:type="dxa"/>
            <w:shd w:val="clear" w:color="auto" w:fill="auto"/>
            <w:vAlign w:val="center"/>
          </w:tcPr>
          <w:p w14:paraId="533C2D34" w14:textId="60AEBDDA" w:rsidR="007B273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ID: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 RF00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5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469F0EF7" w14:textId="10362C5F" w:rsidR="007B273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NOME DO REQUISITO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Listar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os escritórios </w:t>
            </w:r>
          </w:p>
        </w:tc>
      </w:tr>
      <w:tr w:rsidR="007B2738" w14:paraId="3C9A7467" w14:textId="77777777" w:rsidTr="00CB0E64">
        <w:tc>
          <w:tcPr>
            <w:tcW w:w="3397" w:type="dxa"/>
            <w:shd w:val="clear" w:color="auto" w:fill="auto"/>
            <w:vAlign w:val="center"/>
          </w:tcPr>
          <w:p w14:paraId="2A4D6309" w14:textId="0C70605F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DESCRIÇÃO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75DD0F22" w14:textId="2DFCDB22" w:rsidR="007B2738" w:rsidRPr="00DA479B" w:rsidRDefault="00095F7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Listar todos os escritórios cadastrados</w:t>
            </w:r>
            <w:r w:rsidR="007B2738"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</w:p>
        </w:tc>
      </w:tr>
      <w:tr w:rsidR="007B2738" w14:paraId="64EC391F" w14:textId="77777777" w:rsidTr="00CB0E64">
        <w:tc>
          <w:tcPr>
            <w:tcW w:w="3397" w:type="dxa"/>
            <w:shd w:val="clear" w:color="auto" w:fill="auto"/>
            <w:vAlign w:val="center"/>
          </w:tcPr>
          <w:p w14:paraId="09425C1E" w14:textId="5558530C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CATEGORIA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Evidente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51D49F33" w14:textId="3876C5B5" w:rsidR="007B273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PRIORIDADE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Essencial</w:t>
            </w:r>
          </w:p>
        </w:tc>
      </w:tr>
      <w:tr w:rsidR="007B2738" w14:paraId="05C13EA7" w14:textId="77777777" w:rsidTr="00CB0E64">
        <w:tc>
          <w:tcPr>
            <w:tcW w:w="3397" w:type="dxa"/>
            <w:shd w:val="clear" w:color="auto" w:fill="auto"/>
            <w:vAlign w:val="center"/>
          </w:tcPr>
          <w:p w14:paraId="7C08C151" w14:textId="618D52B9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 xml:space="preserve">INFORMAÇÕES 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05AB7D0B" w14:textId="77777777" w:rsidR="007B2738" w:rsidRPr="00336B9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336B98">
              <w:rPr>
                <w:rFonts w:ascii="Inter" w:hAnsi="Inter"/>
                <w:sz w:val="30"/>
                <w:szCs w:val="30"/>
              </w:rPr>
              <w:t xml:space="preserve">Dever conter: </w:t>
            </w:r>
          </w:p>
          <w:p w14:paraId="1EE8CFD0" w14:textId="77777777" w:rsidR="007B2738" w:rsidRPr="00336B9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336B98">
              <w:rPr>
                <w:rFonts w:ascii="Inter" w:hAnsi="Inter"/>
                <w:sz w:val="30"/>
                <w:szCs w:val="30"/>
              </w:rPr>
              <w:t>Id: char</w:t>
            </w:r>
          </w:p>
          <w:p w14:paraId="51F94914" w14:textId="77777777" w:rsidR="007B273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1E747F">
              <w:rPr>
                <w:rFonts w:ascii="Inter" w:hAnsi="Inter"/>
                <w:sz w:val="30"/>
                <w:szCs w:val="30"/>
              </w:rPr>
              <w:t>razaoSocial: varchar;</w:t>
            </w:r>
          </w:p>
          <w:p w14:paraId="63756705" w14:textId="77777777" w:rsidR="007B2738" w:rsidRPr="001E747F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1E747F">
              <w:rPr>
                <w:rFonts w:ascii="Inter" w:hAnsi="Inter"/>
                <w:sz w:val="30"/>
                <w:szCs w:val="30"/>
              </w:rPr>
              <w:t>cnpj: varchar;</w:t>
            </w:r>
          </w:p>
          <w:p w14:paraId="76ED396F" w14:textId="0972540F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status: char;</w:t>
            </w:r>
          </w:p>
        </w:tc>
      </w:tr>
      <w:tr w:rsidR="007B2738" w14:paraId="799E6AD4" w14:textId="77777777" w:rsidTr="00CB0E64">
        <w:tc>
          <w:tcPr>
            <w:tcW w:w="3397" w:type="dxa"/>
            <w:shd w:val="clear" w:color="auto" w:fill="auto"/>
            <w:vAlign w:val="center"/>
          </w:tcPr>
          <w:p w14:paraId="57DAF18E" w14:textId="4D754AD0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REGRA DE NEGÓCIO: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0571CBA7" w14:textId="27C3FAE2" w:rsidR="007B2738" w:rsidRPr="00336B9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</w:p>
        </w:tc>
      </w:tr>
      <w:tr w:rsidR="007B2738" w14:paraId="0286C70A" w14:textId="77777777" w:rsidTr="00CB0E64">
        <w:tc>
          <w:tcPr>
            <w:tcW w:w="3397" w:type="dxa"/>
            <w:shd w:val="clear" w:color="auto" w:fill="auto"/>
            <w:vAlign w:val="center"/>
          </w:tcPr>
          <w:p w14:paraId="112FAD56" w14:textId="77777777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</w:p>
        </w:tc>
        <w:tc>
          <w:tcPr>
            <w:tcW w:w="5817" w:type="dxa"/>
            <w:shd w:val="clear" w:color="auto" w:fill="auto"/>
            <w:vAlign w:val="center"/>
          </w:tcPr>
          <w:p w14:paraId="6D1966B9" w14:textId="77777777" w:rsidR="007B273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</w:p>
        </w:tc>
      </w:tr>
      <w:tr w:rsidR="007B2738" w14:paraId="32034384" w14:textId="77777777" w:rsidTr="00CB0E64">
        <w:tc>
          <w:tcPr>
            <w:tcW w:w="3397" w:type="dxa"/>
            <w:shd w:val="clear" w:color="auto" w:fill="auto"/>
            <w:vAlign w:val="center"/>
          </w:tcPr>
          <w:p w14:paraId="0D298977" w14:textId="2FFD02CF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ID: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 RF00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6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0D8B3F2C" w14:textId="458DEBE6" w:rsidR="007B273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NOME DO REQUISITO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Alterar o escritório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</w:p>
        </w:tc>
      </w:tr>
      <w:tr w:rsidR="007B2738" w14:paraId="780A86AE" w14:textId="77777777" w:rsidTr="00CB0E64">
        <w:tc>
          <w:tcPr>
            <w:tcW w:w="3397" w:type="dxa"/>
            <w:shd w:val="clear" w:color="auto" w:fill="auto"/>
            <w:vAlign w:val="center"/>
          </w:tcPr>
          <w:p w14:paraId="02E2F0D5" w14:textId="46DDB832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DESCRIÇÃO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573DC710" w14:textId="209A5F3D" w:rsidR="007B2738" w:rsidRPr="00DA479B" w:rsidRDefault="00095F7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Alterar as informações dos escritorios</w:t>
            </w:r>
            <w:r w:rsidR="007B2738"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</w:p>
        </w:tc>
      </w:tr>
      <w:tr w:rsidR="007B2738" w14:paraId="15BAB89A" w14:textId="77777777" w:rsidTr="00CB0E64">
        <w:tc>
          <w:tcPr>
            <w:tcW w:w="3397" w:type="dxa"/>
            <w:shd w:val="clear" w:color="auto" w:fill="auto"/>
            <w:vAlign w:val="center"/>
          </w:tcPr>
          <w:p w14:paraId="572961D9" w14:textId="3748AB8F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CATEGORIA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Evidente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699BB6A5" w14:textId="79EA6EF4" w:rsidR="007B273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PRIORIDADE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Essencial</w:t>
            </w:r>
          </w:p>
        </w:tc>
      </w:tr>
      <w:tr w:rsidR="007B2738" w:rsidRPr="007B2738" w14:paraId="5CFC4317" w14:textId="77777777" w:rsidTr="00CB0E64">
        <w:tc>
          <w:tcPr>
            <w:tcW w:w="3397" w:type="dxa"/>
            <w:shd w:val="clear" w:color="auto" w:fill="auto"/>
            <w:vAlign w:val="center"/>
          </w:tcPr>
          <w:p w14:paraId="700E1384" w14:textId="54A6BA0C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 xml:space="preserve">INFORMAÇÕES 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1B3C3F65" w14:textId="77777777" w:rsidR="007B2738" w:rsidRPr="00336B9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336B98">
              <w:rPr>
                <w:rFonts w:ascii="Inter" w:hAnsi="Inter"/>
                <w:sz w:val="30"/>
                <w:szCs w:val="30"/>
              </w:rPr>
              <w:t xml:space="preserve">Dever conter: </w:t>
            </w:r>
          </w:p>
          <w:p w14:paraId="7158C1C8" w14:textId="691F27E1" w:rsidR="007B2738" w:rsidRPr="00336B9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>
              <w:rPr>
                <w:rFonts w:ascii="Inter" w:hAnsi="Inter"/>
                <w:sz w:val="30"/>
                <w:szCs w:val="30"/>
              </w:rPr>
              <w:t>idEscritorio</w:t>
            </w:r>
            <w:r w:rsidRPr="00336B98">
              <w:rPr>
                <w:rFonts w:ascii="Inter" w:hAnsi="Inter"/>
                <w:sz w:val="30"/>
                <w:szCs w:val="30"/>
              </w:rPr>
              <w:t>: char</w:t>
            </w:r>
          </w:p>
          <w:p w14:paraId="670F9CB9" w14:textId="7B4E58B3" w:rsidR="007B2738" w:rsidRPr="007B2738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</w:rPr>
            </w:pPr>
            <w:r w:rsidRPr="007B2738">
              <w:rPr>
                <w:rFonts w:ascii="Inter" w:hAnsi="Inter"/>
                <w:sz w:val="30"/>
                <w:szCs w:val="30"/>
              </w:rPr>
              <w:t>status: char;</w:t>
            </w:r>
          </w:p>
        </w:tc>
      </w:tr>
      <w:tr w:rsidR="007B2738" w14:paraId="5D3CBE47" w14:textId="77777777" w:rsidTr="00CB0E64">
        <w:tc>
          <w:tcPr>
            <w:tcW w:w="3397" w:type="dxa"/>
            <w:shd w:val="clear" w:color="auto" w:fill="auto"/>
            <w:vAlign w:val="center"/>
          </w:tcPr>
          <w:p w14:paraId="1F8686C8" w14:textId="7E5C8E6B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REGRA DE NEGÓCIO: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06ED6B5F" w14:textId="56631B56" w:rsidR="007B2738" w:rsidRPr="007B273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Somente o usuário da associação administrar pode fazer alterações</w:t>
            </w:r>
          </w:p>
        </w:tc>
      </w:tr>
      <w:tr w:rsidR="007B2738" w14:paraId="71E7480B" w14:textId="77777777" w:rsidTr="00CB0E64">
        <w:tc>
          <w:tcPr>
            <w:tcW w:w="3397" w:type="dxa"/>
            <w:shd w:val="clear" w:color="auto" w:fill="auto"/>
            <w:vAlign w:val="center"/>
          </w:tcPr>
          <w:p w14:paraId="0F17ECE0" w14:textId="77777777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</w:p>
        </w:tc>
        <w:tc>
          <w:tcPr>
            <w:tcW w:w="5817" w:type="dxa"/>
            <w:shd w:val="clear" w:color="auto" w:fill="auto"/>
            <w:vAlign w:val="center"/>
          </w:tcPr>
          <w:p w14:paraId="23E70CEB" w14:textId="77777777" w:rsidR="007B273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</w:p>
        </w:tc>
      </w:tr>
      <w:tr w:rsidR="007B2738" w14:paraId="7E7D02D2" w14:textId="77777777" w:rsidTr="00CB0E64">
        <w:tc>
          <w:tcPr>
            <w:tcW w:w="3397" w:type="dxa"/>
            <w:shd w:val="clear" w:color="auto" w:fill="auto"/>
            <w:vAlign w:val="center"/>
          </w:tcPr>
          <w:p w14:paraId="38FBB039" w14:textId="0DB962E4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ID: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 RF00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7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2AA45C7D" w14:textId="4BCCFF8B" w:rsidR="007B273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NOME DO REQUISITO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Visualizar </w:t>
            </w:r>
            <w:r w:rsidR="00095F78">
              <w:rPr>
                <w:rFonts w:ascii="Inter" w:hAnsi="Inter"/>
                <w:sz w:val="30"/>
                <w:szCs w:val="30"/>
                <w:lang w:val="pt-BR"/>
              </w:rPr>
              <w:t>os clientes</w:t>
            </w:r>
          </w:p>
        </w:tc>
      </w:tr>
      <w:tr w:rsidR="007B2738" w14:paraId="1E4379F3" w14:textId="77777777" w:rsidTr="00CB0E64">
        <w:tc>
          <w:tcPr>
            <w:tcW w:w="3397" w:type="dxa"/>
            <w:shd w:val="clear" w:color="auto" w:fill="auto"/>
            <w:vAlign w:val="center"/>
          </w:tcPr>
          <w:p w14:paraId="5130EA7E" w14:textId="1DAA2796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DESCRIÇÃO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5CA0C21B" w14:textId="54C46951" w:rsidR="007B2738" w:rsidRPr="00DA479B" w:rsidRDefault="00095F7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Visualizar as informações dos clientes</w:t>
            </w:r>
          </w:p>
        </w:tc>
      </w:tr>
      <w:tr w:rsidR="007B2738" w14:paraId="73795808" w14:textId="77777777" w:rsidTr="00CB0E64">
        <w:tc>
          <w:tcPr>
            <w:tcW w:w="3397" w:type="dxa"/>
            <w:shd w:val="clear" w:color="auto" w:fill="auto"/>
            <w:vAlign w:val="center"/>
          </w:tcPr>
          <w:p w14:paraId="490325D8" w14:textId="11330EDD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CATEGORIA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Evidente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18CFB5AC" w14:textId="6ECDF3BF" w:rsidR="007B273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PRIORIDADE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Essencial</w:t>
            </w:r>
          </w:p>
        </w:tc>
      </w:tr>
      <w:tr w:rsidR="007B2738" w14:paraId="668473BA" w14:textId="77777777" w:rsidTr="00CB0E64">
        <w:tc>
          <w:tcPr>
            <w:tcW w:w="3397" w:type="dxa"/>
            <w:shd w:val="clear" w:color="auto" w:fill="auto"/>
            <w:vAlign w:val="center"/>
          </w:tcPr>
          <w:p w14:paraId="16B3FAAC" w14:textId="02589BD6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 xml:space="preserve">INFORMAÇÕES 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1C5F1E7C" w14:textId="77777777" w:rsidR="007B2738" w:rsidRPr="00336B9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336B98">
              <w:rPr>
                <w:rFonts w:ascii="Inter" w:hAnsi="Inter"/>
                <w:sz w:val="30"/>
                <w:szCs w:val="30"/>
              </w:rPr>
              <w:t xml:space="preserve">Dever conter: </w:t>
            </w:r>
          </w:p>
          <w:p w14:paraId="0821484E" w14:textId="77777777" w:rsidR="007B2738" w:rsidRPr="00336B9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336B98">
              <w:rPr>
                <w:rFonts w:ascii="Inter" w:hAnsi="Inter"/>
                <w:sz w:val="30"/>
                <w:szCs w:val="30"/>
              </w:rPr>
              <w:lastRenderedPageBreak/>
              <w:t>Id: char</w:t>
            </w:r>
          </w:p>
          <w:p w14:paraId="7FDF86DD" w14:textId="77777777" w:rsidR="007B2738" w:rsidRPr="001E747F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>
              <w:rPr>
                <w:rFonts w:ascii="Inter" w:hAnsi="Inter"/>
                <w:sz w:val="30"/>
                <w:szCs w:val="30"/>
              </w:rPr>
              <w:t>login</w:t>
            </w:r>
            <w:r w:rsidRPr="001E747F">
              <w:rPr>
                <w:rFonts w:ascii="Inter" w:hAnsi="Inter"/>
                <w:sz w:val="30"/>
                <w:szCs w:val="30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</w:rPr>
              <w:t>var</w:t>
            </w:r>
            <w:r w:rsidRPr="001E747F">
              <w:rPr>
                <w:rFonts w:ascii="Inter" w:hAnsi="Inter"/>
                <w:sz w:val="30"/>
                <w:szCs w:val="30"/>
              </w:rPr>
              <w:t>char;</w:t>
            </w:r>
          </w:p>
          <w:p w14:paraId="3D45C4C5" w14:textId="77777777" w:rsidR="007B273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senha: varchar;</w:t>
            </w:r>
          </w:p>
          <w:p w14:paraId="11A448AB" w14:textId="389A9667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status: char;</w:t>
            </w:r>
          </w:p>
        </w:tc>
      </w:tr>
      <w:tr w:rsidR="007B2738" w14:paraId="3161408B" w14:textId="77777777" w:rsidTr="00CB0E64">
        <w:tc>
          <w:tcPr>
            <w:tcW w:w="3397" w:type="dxa"/>
            <w:shd w:val="clear" w:color="auto" w:fill="auto"/>
            <w:vAlign w:val="center"/>
          </w:tcPr>
          <w:p w14:paraId="16FFE4BF" w14:textId="7AF5F3BA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lastRenderedPageBreak/>
              <w:t>REGRA DE NEGÓCIO: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71F7255C" w14:textId="4894219A" w:rsidR="007B2738" w:rsidRPr="00336B9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</w:p>
        </w:tc>
      </w:tr>
      <w:tr w:rsidR="007B2738" w14:paraId="61CFBC48" w14:textId="77777777" w:rsidTr="00CB0E64">
        <w:tc>
          <w:tcPr>
            <w:tcW w:w="3397" w:type="dxa"/>
            <w:shd w:val="clear" w:color="auto" w:fill="auto"/>
            <w:vAlign w:val="center"/>
          </w:tcPr>
          <w:p w14:paraId="3589E369" w14:textId="77777777" w:rsidR="007B2738" w:rsidRPr="00DA479B" w:rsidRDefault="007B2738" w:rsidP="007B273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</w:p>
        </w:tc>
        <w:tc>
          <w:tcPr>
            <w:tcW w:w="5817" w:type="dxa"/>
            <w:shd w:val="clear" w:color="auto" w:fill="auto"/>
            <w:vAlign w:val="center"/>
          </w:tcPr>
          <w:p w14:paraId="05E5F409" w14:textId="77777777" w:rsidR="007B2738" w:rsidRDefault="007B2738" w:rsidP="007B273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</w:p>
        </w:tc>
      </w:tr>
      <w:tr w:rsidR="00095F78" w14:paraId="31807556" w14:textId="77777777" w:rsidTr="00CB0E64">
        <w:tc>
          <w:tcPr>
            <w:tcW w:w="3397" w:type="dxa"/>
            <w:shd w:val="clear" w:color="auto" w:fill="auto"/>
            <w:vAlign w:val="center"/>
          </w:tcPr>
          <w:p w14:paraId="60AE2417" w14:textId="7677DFF3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ID: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 RF00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8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13AB664E" w14:textId="57B66CD1" w:rsidR="00095F78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NOME DO REQUISITO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Visualizar os clientes</w:t>
            </w:r>
          </w:p>
        </w:tc>
      </w:tr>
      <w:tr w:rsidR="00095F78" w14:paraId="37AE6453" w14:textId="77777777" w:rsidTr="00CB0E64">
        <w:tc>
          <w:tcPr>
            <w:tcW w:w="3397" w:type="dxa"/>
            <w:shd w:val="clear" w:color="auto" w:fill="auto"/>
            <w:vAlign w:val="center"/>
          </w:tcPr>
          <w:p w14:paraId="42B3F195" w14:textId="384BA39D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DESCRIÇÃO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0C47C071" w14:textId="7A9199DF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Visualizar a informações basicas</w:t>
            </w:r>
          </w:p>
        </w:tc>
      </w:tr>
      <w:tr w:rsidR="00095F78" w14:paraId="2B1099EF" w14:textId="77777777" w:rsidTr="00CB0E64">
        <w:tc>
          <w:tcPr>
            <w:tcW w:w="3397" w:type="dxa"/>
            <w:shd w:val="clear" w:color="auto" w:fill="auto"/>
            <w:vAlign w:val="center"/>
          </w:tcPr>
          <w:p w14:paraId="028095BF" w14:textId="36EE41E9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CATEGORIA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Evidente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19FD7224" w14:textId="6D636A8C" w:rsidR="00095F78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PRIORIDADE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Essencial</w:t>
            </w:r>
          </w:p>
        </w:tc>
      </w:tr>
      <w:tr w:rsidR="00095F78" w14:paraId="17DE34B0" w14:textId="77777777" w:rsidTr="00CB0E64">
        <w:tc>
          <w:tcPr>
            <w:tcW w:w="3397" w:type="dxa"/>
            <w:shd w:val="clear" w:color="auto" w:fill="auto"/>
            <w:vAlign w:val="center"/>
          </w:tcPr>
          <w:p w14:paraId="558FCB6D" w14:textId="4297F76A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 xml:space="preserve">INFORMAÇÕES 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5AFB6F2E" w14:textId="77777777" w:rsidR="00095F78" w:rsidRPr="00336B98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336B98">
              <w:rPr>
                <w:rFonts w:ascii="Inter" w:hAnsi="Inter"/>
                <w:sz w:val="30"/>
                <w:szCs w:val="30"/>
              </w:rPr>
              <w:t xml:space="preserve">Dever conter: </w:t>
            </w:r>
          </w:p>
          <w:p w14:paraId="7AE51119" w14:textId="77777777" w:rsidR="00095F78" w:rsidRPr="00336B98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336B98">
              <w:rPr>
                <w:rFonts w:ascii="Inter" w:hAnsi="Inter"/>
                <w:sz w:val="30"/>
                <w:szCs w:val="30"/>
              </w:rPr>
              <w:t>Id: char</w:t>
            </w:r>
          </w:p>
          <w:p w14:paraId="037FA576" w14:textId="77777777" w:rsidR="00095F78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1E747F">
              <w:rPr>
                <w:rFonts w:ascii="Inter" w:hAnsi="Inter"/>
                <w:sz w:val="30"/>
                <w:szCs w:val="30"/>
              </w:rPr>
              <w:t>razaoSocial: varchar;</w:t>
            </w:r>
          </w:p>
          <w:p w14:paraId="52FB639A" w14:textId="77777777" w:rsidR="00095F78" w:rsidRPr="001E747F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1E747F">
              <w:rPr>
                <w:rFonts w:ascii="Inter" w:hAnsi="Inter"/>
                <w:sz w:val="30"/>
                <w:szCs w:val="30"/>
              </w:rPr>
              <w:t>cnpj: varchar;</w:t>
            </w:r>
          </w:p>
          <w:p w14:paraId="087BFE7A" w14:textId="31C9DA23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status: char;</w:t>
            </w:r>
          </w:p>
        </w:tc>
      </w:tr>
      <w:tr w:rsidR="00095F78" w14:paraId="19C16351" w14:textId="77777777" w:rsidTr="00CB0E64">
        <w:tc>
          <w:tcPr>
            <w:tcW w:w="3397" w:type="dxa"/>
            <w:shd w:val="clear" w:color="auto" w:fill="auto"/>
            <w:vAlign w:val="center"/>
          </w:tcPr>
          <w:p w14:paraId="6238CE16" w14:textId="2B0BD3AC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REGRA DE NEGÓCIO: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3847136F" w14:textId="7FC43EA1" w:rsidR="00095F78" w:rsidRPr="00336B98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</w:p>
        </w:tc>
      </w:tr>
      <w:tr w:rsidR="00095F78" w14:paraId="0924A054" w14:textId="77777777" w:rsidTr="00CB0E64">
        <w:tc>
          <w:tcPr>
            <w:tcW w:w="3397" w:type="dxa"/>
            <w:shd w:val="clear" w:color="auto" w:fill="auto"/>
            <w:vAlign w:val="center"/>
          </w:tcPr>
          <w:p w14:paraId="0C029DE8" w14:textId="77777777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</w:p>
        </w:tc>
        <w:tc>
          <w:tcPr>
            <w:tcW w:w="5817" w:type="dxa"/>
            <w:shd w:val="clear" w:color="auto" w:fill="auto"/>
            <w:vAlign w:val="center"/>
          </w:tcPr>
          <w:p w14:paraId="5B709583" w14:textId="77777777" w:rsidR="00095F78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</w:p>
        </w:tc>
      </w:tr>
      <w:tr w:rsidR="00095F78" w:rsidRPr="00A12AD3" w14:paraId="2CAB25FA" w14:textId="77777777" w:rsidTr="00CB0E64">
        <w:tc>
          <w:tcPr>
            <w:tcW w:w="3397" w:type="dxa"/>
            <w:shd w:val="clear" w:color="auto" w:fill="auto"/>
            <w:vAlign w:val="center"/>
          </w:tcPr>
          <w:p w14:paraId="6044844A" w14:textId="4F098909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ID: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 RF00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9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3F9405B1" w14:textId="6D14CE51" w:rsidR="00095F78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NOME DO REQUISITO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Mandar a notificação</w:t>
            </w:r>
          </w:p>
        </w:tc>
      </w:tr>
      <w:tr w:rsidR="00095F78" w14:paraId="6008B5A9" w14:textId="77777777" w:rsidTr="00CB0E64">
        <w:tc>
          <w:tcPr>
            <w:tcW w:w="3397" w:type="dxa"/>
            <w:shd w:val="clear" w:color="auto" w:fill="auto"/>
            <w:vAlign w:val="center"/>
          </w:tcPr>
          <w:p w14:paraId="65E2C627" w14:textId="492DF401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DESCRIÇÃO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47D8B79C" w14:textId="5D5DFB47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Visualizar a informações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básicas</w:t>
            </w:r>
          </w:p>
        </w:tc>
      </w:tr>
      <w:tr w:rsidR="00095F78" w14:paraId="7BBAD46E" w14:textId="77777777" w:rsidTr="00CB0E64">
        <w:tc>
          <w:tcPr>
            <w:tcW w:w="3397" w:type="dxa"/>
            <w:shd w:val="clear" w:color="auto" w:fill="auto"/>
            <w:vAlign w:val="center"/>
          </w:tcPr>
          <w:p w14:paraId="5D8ED019" w14:textId="49746DA8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CATEGORIA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Evidente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4AD22AA5" w14:textId="129F9CE0" w:rsidR="00095F78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PRIORIDADE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Essencial</w:t>
            </w:r>
          </w:p>
        </w:tc>
      </w:tr>
      <w:tr w:rsidR="00095F78" w:rsidRPr="00095F78" w14:paraId="4D224632" w14:textId="77777777" w:rsidTr="00CB0E64">
        <w:tc>
          <w:tcPr>
            <w:tcW w:w="3397" w:type="dxa"/>
            <w:shd w:val="clear" w:color="auto" w:fill="auto"/>
            <w:vAlign w:val="center"/>
          </w:tcPr>
          <w:p w14:paraId="1D120AD9" w14:textId="36EBCED8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 xml:space="preserve">INFORMAÇÕES 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0F6B16C7" w14:textId="77777777" w:rsidR="00095F78" w:rsidRPr="00336B98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336B98">
              <w:rPr>
                <w:rFonts w:ascii="Inter" w:hAnsi="Inter"/>
                <w:sz w:val="30"/>
                <w:szCs w:val="30"/>
              </w:rPr>
              <w:t xml:space="preserve">Dever conter: </w:t>
            </w:r>
          </w:p>
          <w:p w14:paraId="1A558FC3" w14:textId="77777777" w:rsidR="00095F78" w:rsidRPr="00336B98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336B98">
              <w:rPr>
                <w:rFonts w:ascii="Inter" w:hAnsi="Inter"/>
                <w:sz w:val="30"/>
                <w:szCs w:val="30"/>
              </w:rPr>
              <w:t>Id: char</w:t>
            </w:r>
          </w:p>
          <w:p w14:paraId="5836E5FF" w14:textId="0FDBD6E5" w:rsidR="00095F78" w:rsidRPr="00095F78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</w:rPr>
            </w:pPr>
            <w:r w:rsidRPr="00095F78">
              <w:rPr>
                <w:rFonts w:ascii="Inter" w:hAnsi="Inter"/>
                <w:sz w:val="30"/>
                <w:szCs w:val="30"/>
              </w:rPr>
              <w:t>status: char;</w:t>
            </w:r>
          </w:p>
        </w:tc>
      </w:tr>
      <w:tr w:rsidR="00095F78" w14:paraId="661A4EC0" w14:textId="77777777" w:rsidTr="00CB0E64">
        <w:tc>
          <w:tcPr>
            <w:tcW w:w="3397" w:type="dxa"/>
            <w:shd w:val="clear" w:color="auto" w:fill="auto"/>
            <w:vAlign w:val="center"/>
          </w:tcPr>
          <w:p w14:paraId="178E0F5A" w14:textId="1A4C1057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REGRA DE NEGÓCIO: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3FEF9B01" w14:textId="731BA55B" w:rsidR="00095F78" w:rsidRPr="00336B98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</w:p>
        </w:tc>
      </w:tr>
      <w:tr w:rsidR="00095F78" w14:paraId="17C2249E" w14:textId="77777777" w:rsidTr="00CB0E64">
        <w:tc>
          <w:tcPr>
            <w:tcW w:w="3397" w:type="dxa"/>
            <w:shd w:val="clear" w:color="auto" w:fill="auto"/>
            <w:vAlign w:val="center"/>
          </w:tcPr>
          <w:p w14:paraId="1227D883" w14:textId="77777777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</w:p>
        </w:tc>
        <w:tc>
          <w:tcPr>
            <w:tcW w:w="5817" w:type="dxa"/>
            <w:shd w:val="clear" w:color="auto" w:fill="auto"/>
            <w:vAlign w:val="center"/>
          </w:tcPr>
          <w:p w14:paraId="1DA9D7A2" w14:textId="77777777" w:rsidR="00095F78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</w:p>
        </w:tc>
      </w:tr>
      <w:tr w:rsidR="00095F78" w14:paraId="2D623312" w14:textId="77777777" w:rsidTr="00CB0E64">
        <w:tc>
          <w:tcPr>
            <w:tcW w:w="3397" w:type="dxa"/>
            <w:shd w:val="clear" w:color="auto" w:fill="auto"/>
            <w:vAlign w:val="center"/>
          </w:tcPr>
          <w:p w14:paraId="2E855DF4" w14:textId="6EAB99E2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ID: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 RF0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10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4D721A27" w14:textId="5597C6AA" w:rsidR="00095F78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NOME DO REQUISITO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 w:rsidR="00A12AD3">
              <w:rPr>
                <w:rFonts w:ascii="Inter" w:hAnsi="Inter"/>
                <w:sz w:val="30"/>
                <w:szCs w:val="30"/>
                <w:lang w:val="pt-BR"/>
              </w:rPr>
              <w:t>Gerar a tabela de consolidação</w:t>
            </w:r>
          </w:p>
        </w:tc>
      </w:tr>
      <w:tr w:rsidR="00095F78" w14:paraId="74712668" w14:textId="77777777" w:rsidTr="00CB0E64">
        <w:tc>
          <w:tcPr>
            <w:tcW w:w="3397" w:type="dxa"/>
            <w:shd w:val="clear" w:color="auto" w:fill="auto"/>
            <w:vAlign w:val="center"/>
          </w:tcPr>
          <w:p w14:paraId="4394A536" w14:textId="33DB6928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DESCRIÇÃO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3892D7E4" w14:textId="6DF22573" w:rsidR="00095F78" w:rsidRPr="00A12AD3" w:rsidRDefault="00A12AD3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Vai gerar a tabela de consolidação</w:t>
            </w:r>
          </w:p>
        </w:tc>
      </w:tr>
      <w:tr w:rsidR="00095F78" w14:paraId="6C005683" w14:textId="77777777" w:rsidTr="00CB0E64">
        <w:tc>
          <w:tcPr>
            <w:tcW w:w="3397" w:type="dxa"/>
            <w:shd w:val="clear" w:color="auto" w:fill="auto"/>
            <w:vAlign w:val="center"/>
          </w:tcPr>
          <w:p w14:paraId="22855FE5" w14:textId="7902956C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CATEGORIA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 w:rsidR="00CB0E64">
              <w:rPr>
                <w:rFonts w:ascii="Inter" w:hAnsi="Inter"/>
                <w:sz w:val="30"/>
                <w:szCs w:val="30"/>
                <w:lang w:val="pt-BR"/>
              </w:rPr>
              <w:t>Oculto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71BC9DD8" w14:textId="7F0CF5C6" w:rsidR="00095F78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PRIORIDADE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Essencial</w:t>
            </w:r>
          </w:p>
        </w:tc>
      </w:tr>
      <w:tr w:rsidR="00095F78" w:rsidRPr="00095F78" w14:paraId="581976BF" w14:textId="77777777" w:rsidTr="00CB0E64">
        <w:tc>
          <w:tcPr>
            <w:tcW w:w="3397" w:type="dxa"/>
            <w:shd w:val="clear" w:color="auto" w:fill="auto"/>
            <w:vAlign w:val="center"/>
          </w:tcPr>
          <w:p w14:paraId="15E02459" w14:textId="63ED50A1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 xml:space="preserve">INFORMAÇÕES 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223B2920" w14:textId="77777777" w:rsidR="00095F78" w:rsidRPr="00336B98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336B98">
              <w:rPr>
                <w:rFonts w:ascii="Inter" w:hAnsi="Inter"/>
                <w:sz w:val="30"/>
                <w:szCs w:val="30"/>
              </w:rPr>
              <w:t xml:space="preserve">Dever conter: </w:t>
            </w:r>
          </w:p>
          <w:p w14:paraId="52DF35A2" w14:textId="7D938EDB" w:rsidR="00095F78" w:rsidRPr="00095F78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</w:rPr>
            </w:pPr>
          </w:p>
        </w:tc>
      </w:tr>
      <w:tr w:rsidR="00095F78" w14:paraId="012291B2" w14:textId="77777777" w:rsidTr="00CB0E64">
        <w:tc>
          <w:tcPr>
            <w:tcW w:w="3397" w:type="dxa"/>
            <w:shd w:val="clear" w:color="auto" w:fill="auto"/>
            <w:vAlign w:val="center"/>
          </w:tcPr>
          <w:p w14:paraId="7EDF9F50" w14:textId="263C1229" w:rsidR="00095F78" w:rsidRPr="00DA479B" w:rsidRDefault="00095F78" w:rsidP="00095F78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REGRA DE NEGÓCIO: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63EFC9EE" w14:textId="6B526BBA" w:rsidR="00095F78" w:rsidRPr="00A12AD3" w:rsidRDefault="00095F78" w:rsidP="00095F78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 </w:t>
            </w:r>
            <w:r w:rsidR="00A12AD3">
              <w:rPr>
                <w:rFonts w:ascii="Inter" w:hAnsi="Inter"/>
                <w:sz w:val="30"/>
                <w:szCs w:val="30"/>
                <w:lang w:val="pt-BR"/>
              </w:rPr>
              <w:t>Somente será possível depois da autorização do cliente</w:t>
            </w:r>
          </w:p>
        </w:tc>
      </w:tr>
      <w:tr w:rsidR="00CB0E64" w14:paraId="6978A8DE" w14:textId="77777777" w:rsidTr="00CB0E64">
        <w:tc>
          <w:tcPr>
            <w:tcW w:w="3397" w:type="dxa"/>
            <w:shd w:val="clear" w:color="auto" w:fill="auto"/>
            <w:vAlign w:val="center"/>
          </w:tcPr>
          <w:p w14:paraId="18297658" w14:textId="77777777" w:rsidR="00CB0E64" w:rsidRPr="00DA479B" w:rsidRDefault="00CB0E64" w:rsidP="00CB0E64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</w:p>
        </w:tc>
        <w:tc>
          <w:tcPr>
            <w:tcW w:w="5817" w:type="dxa"/>
            <w:shd w:val="clear" w:color="auto" w:fill="auto"/>
            <w:vAlign w:val="center"/>
          </w:tcPr>
          <w:p w14:paraId="09ADBEAD" w14:textId="77777777" w:rsidR="00CB0E64" w:rsidRDefault="00CB0E64" w:rsidP="00CB0E64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</w:p>
        </w:tc>
      </w:tr>
      <w:tr w:rsidR="00CB0E64" w14:paraId="1B5BAC28" w14:textId="77777777" w:rsidTr="00CB0E64">
        <w:tc>
          <w:tcPr>
            <w:tcW w:w="3397" w:type="dxa"/>
            <w:shd w:val="clear" w:color="auto" w:fill="auto"/>
            <w:vAlign w:val="center"/>
          </w:tcPr>
          <w:p w14:paraId="705B4882" w14:textId="72052C72" w:rsidR="00CB0E64" w:rsidRPr="00DA479B" w:rsidRDefault="00CB0E64" w:rsidP="00CB0E64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lastRenderedPageBreak/>
              <w:t>ID: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 RF0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1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1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78F99F28" w14:textId="3F385EA4" w:rsidR="00CB0E64" w:rsidRDefault="00CB0E64" w:rsidP="00CB0E64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NOME DO REQUISITO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Exibir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a tabela de consolidação</w:t>
            </w:r>
          </w:p>
        </w:tc>
      </w:tr>
      <w:tr w:rsidR="00CB0E64" w14:paraId="6CB24C20" w14:textId="77777777" w:rsidTr="00CB0E64">
        <w:tc>
          <w:tcPr>
            <w:tcW w:w="3397" w:type="dxa"/>
            <w:shd w:val="clear" w:color="auto" w:fill="auto"/>
            <w:vAlign w:val="center"/>
          </w:tcPr>
          <w:p w14:paraId="10F1F25E" w14:textId="0F1F62CF" w:rsidR="00CB0E64" w:rsidRPr="00DA479B" w:rsidRDefault="00CB0E64" w:rsidP="00CB0E64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DESCRIÇÃO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2CEBCA07" w14:textId="174FB376" w:rsidR="00CB0E64" w:rsidRPr="00DA479B" w:rsidRDefault="00CB0E64" w:rsidP="00CB0E64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Vai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exibir</w:t>
            </w:r>
            <w:r>
              <w:rPr>
                <w:rFonts w:ascii="Inter" w:hAnsi="Inter"/>
                <w:sz w:val="30"/>
                <w:szCs w:val="30"/>
                <w:lang w:val="pt-BR"/>
              </w:rPr>
              <w:t xml:space="preserve"> a tabela de consolidação</w:t>
            </w:r>
          </w:p>
        </w:tc>
      </w:tr>
      <w:tr w:rsidR="00CB0E64" w14:paraId="54F62199" w14:textId="77777777" w:rsidTr="00CB0E64">
        <w:tc>
          <w:tcPr>
            <w:tcW w:w="3397" w:type="dxa"/>
            <w:shd w:val="clear" w:color="auto" w:fill="auto"/>
            <w:vAlign w:val="center"/>
          </w:tcPr>
          <w:p w14:paraId="2426010E" w14:textId="2327E682" w:rsidR="00CB0E64" w:rsidRPr="00DA479B" w:rsidRDefault="00CB0E64" w:rsidP="00CB0E64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CATEGORIA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Evidente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61034189" w14:textId="54C9CC4C" w:rsidR="00CB0E64" w:rsidRDefault="00CB0E64" w:rsidP="00CB0E64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PRIORIDADE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Essencial</w:t>
            </w:r>
          </w:p>
        </w:tc>
      </w:tr>
      <w:tr w:rsidR="00CB0E64" w14:paraId="6BE49650" w14:textId="77777777" w:rsidTr="00CB0E64">
        <w:tc>
          <w:tcPr>
            <w:tcW w:w="3397" w:type="dxa"/>
            <w:shd w:val="clear" w:color="auto" w:fill="auto"/>
            <w:vAlign w:val="center"/>
          </w:tcPr>
          <w:p w14:paraId="6A5F14F2" w14:textId="3B676F94" w:rsidR="00CB0E64" w:rsidRPr="00DA479B" w:rsidRDefault="00CB0E64" w:rsidP="00CB0E64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 xml:space="preserve">INFORMAÇÕES 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0A3045A1" w14:textId="77777777" w:rsidR="00CB0E64" w:rsidRPr="00336B98" w:rsidRDefault="00CB0E64" w:rsidP="00CB0E64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336B98">
              <w:rPr>
                <w:rFonts w:ascii="Inter" w:hAnsi="Inter"/>
                <w:sz w:val="30"/>
                <w:szCs w:val="30"/>
              </w:rPr>
              <w:t xml:space="preserve">Dever conter: </w:t>
            </w:r>
          </w:p>
          <w:p w14:paraId="5CB376E2" w14:textId="77777777" w:rsidR="00CB0E64" w:rsidRPr="00DA479B" w:rsidRDefault="00CB0E64" w:rsidP="00CB0E64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</w:p>
        </w:tc>
      </w:tr>
      <w:tr w:rsidR="00CB0E64" w14:paraId="7D70E696" w14:textId="77777777" w:rsidTr="00CB0E64">
        <w:tc>
          <w:tcPr>
            <w:tcW w:w="3397" w:type="dxa"/>
            <w:shd w:val="clear" w:color="auto" w:fill="auto"/>
            <w:vAlign w:val="center"/>
          </w:tcPr>
          <w:p w14:paraId="26315FEE" w14:textId="6F4AF656" w:rsidR="00CB0E64" w:rsidRPr="00DA479B" w:rsidRDefault="00CB0E64" w:rsidP="00CB0E64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REGRA DE NEGÓCIO: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4F39F4CB" w14:textId="0E1041E7" w:rsidR="00CB0E64" w:rsidRPr="00CB0E64" w:rsidRDefault="00CB0E64" w:rsidP="00CB0E64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 xml:space="preserve"> Somente será possível depois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gerar a tabela</w:t>
            </w:r>
          </w:p>
        </w:tc>
      </w:tr>
      <w:tr w:rsidR="00CB0E64" w14:paraId="42E9793C" w14:textId="77777777" w:rsidTr="00CB0E64">
        <w:tc>
          <w:tcPr>
            <w:tcW w:w="3397" w:type="dxa"/>
            <w:shd w:val="clear" w:color="auto" w:fill="auto"/>
            <w:vAlign w:val="center"/>
          </w:tcPr>
          <w:p w14:paraId="6A923643" w14:textId="77777777" w:rsidR="00CB0E64" w:rsidRPr="00DA479B" w:rsidRDefault="00CB0E64" w:rsidP="00CB0E64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</w:p>
        </w:tc>
        <w:tc>
          <w:tcPr>
            <w:tcW w:w="5817" w:type="dxa"/>
            <w:shd w:val="clear" w:color="auto" w:fill="auto"/>
            <w:vAlign w:val="center"/>
          </w:tcPr>
          <w:p w14:paraId="06388F98" w14:textId="77777777" w:rsidR="00CB0E64" w:rsidRDefault="00CB0E64" w:rsidP="00CB0E64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</w:p>
        </w:tc>
      </w:tr>
      <w:tr w:rsidR="00CB0E64" w14:paraId="28E0DA41" w14:textId="77777777" w:rsidTr="00CB0E64">
        <w:tc>
          <w:tcPr>
            <w:tcW w:w="3397" w:type="dxa"/>
            <w:shd w:val="clear" w:color="auto" w:fill="auto"/>
            <w:vAlign w:val="center"/>
          </w:tcPr>
          <w:p w14:paraId="4DE3E545" w14:textId="224C59B9" w:rsidR="00CB0E64" w:rsidRPr="00DA479B" w:rsidRDefault="00CB0E64" w:rsidP="00CB0E64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ID: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 RF0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1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2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3ADF7038" w14:textId="1B3556B4" w:rsidR="00CB0E64" w:rsidRDefault="00CB0E64" w:rsidP="00CB0E64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NOME DO REQUISITO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Cadastrar o cliente</w:t>
            </w:r>
          </w:p>
        </w:tc>
      </w:tr>
      <w:tr w:rsidR="00CB0E64" w14:paraId="2C60F49C" w14:textId="77777777" w:rsidTr="00CB0E64">
        <w:tc>
          <w:tcPr>
            <w:tcW w:w="3397" w:type="dxa"/>
            <w:shd w:val="clear" w:color="auto" w:fill="auto"/>
            <w:vAlign w:val="center"/>
          </w:tcPr>
          <w:p w14:paraId="7D33757A" w14:textId="1E94C1F7" w:rsidR="00CB0E64" w:rsidRPr="00DA479B" w:rsidRDefault="00CB0E64" w:rsidP="00CB0E64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DESCRIÇÃO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3A2EB19F" w14:textId="4BE1EA89" w:rsidR="00CB0E64" w:rsidRPr="00DA479B" w:rsidRDefault="00CB0E64" w:rsidP="00CB0E64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Vai gerar a tabela de consolidação</w:t>
            </w:r>
          </w:p>
        </w:tc>
      </w:tr>
      <w:tr w:rsidR="00CB0E64" w14:paraId="6D543843" w14:textId="77777777" w:rsidTr="00CB0E64">
        <w:tc>
          <w:tcPr>
            <w:tcW w:w="3397" w:type="dxa"/>
            <w:shd w:val="clear" w:color="auto" w:fill="auto"/>
            <w:vAlign w:val="center"/>
          </w:tcPr>
          <w:p w14:paraId="79E4250E" w14:textId="6E8B9B73" w:rsidR="00CB0E64" w:rsidRPr="00DA479B" w:rsidRDefault="00CB0E64" w:rsidP="00CB0E64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CATEGORIA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 xml:space="preserve">: </w:t>
            </w:r>
            <w:r>
              <w:rPr>
                <w:rFonts w:ascii="Inter" w:hAnsi="Inter"/>
                <w:sz w:val="30"/>
                <w:szCs w:val="30"/>
                <w:lang w:val="pt-BR"/>
              </w:rPr>
              <w:t>Evidente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406E94EE" w14:textId="29F8A5BB" w:rsidR="00CB0E64" w:rsidRDefault="00CB0E64" w:rsidP="00CB0E64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PRIORIDADE</w:t>
            </w:r>
            <w:r w:rsidRPr="00DA479B">
              <w:rPr>
                <w:rFonts w:ascii="Inter" w:hAnsi="Inter"/>
                <w:sz w:val="30"/>
                <w:szCs w:val="30"/>
                <w:lang w:val="pt-BR"/>
              </w:rPr>
              <w:t>: Essencial</w:t>
            </w:r>
          </w:p>
        </w:tc>
      </w:tr>
      <w:tr w:rsidR="00CB0E64" w14:paraId="108F512E" w14:textId="77777777" w:rsidTr="00CB0E64">
        <w:tc>
          <w:tcPr>
            <w:tcW w:w="3397" w:type="dxa"/>
            <w:shd w:val="clear" w:color="auto" w:fill="auto"/>
            <w:vAlign w:val="center"/>
          </w:tcPr>
          <w:p w14:paraId="25558250" w14:textId="652A1C1D" w:rsidR="00CB0E64" w:rsidRPr="00DA479B" w:rsidRDefault="00CB0E64" w:rsidP="00CB0E64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 xml:space="preserve">INFORMAÇÕES 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1B856C8A" w14:textId="77777777" w:rsidR="00CB0E64" w:rsidRPr="00336B98" w:rsidRDefault="00CB0E64" w:rsidP="00CB0E64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336B98">
              <w:rPr>
                <w:rFonts w:ascii="Inter" w:hAnsi="Inter"/>
                <w:sz w:val="30"/>
                <w:szCs w:val="30"/>
              </w:rPr>
              <w:t xml:space="preserve">Dever conter: </w:t>
            </w:r>
          </w:p>
          <w:p w14:paraId="44469FEB" w14:textId="77777777" w:rsidR="00CB0E64" w:rsidRPr="001E747F" w:rsidRDefault="00CB0E64" w:rsidP="00CB0E64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1E747F">
              <w:rPr>
                <w:rFonts w:ascii="Inter" w:hAnsi="Inter"/>
                <w:sz w:val="30"/>
                <w:szCs w:val="30"/>
              </w:rPr>
              <w:t>Id: char;</w:t>
            </w:r>
          </w:p>
          <w:p w14:paraId="6471E5E4" w14:textId="77777777" w:rsidR="00CB0E64" w:rsidRDefault="00CB0E64" w:rsidP="00CB0E64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1E747F">
              <w:rPr>
                <w:rFonts w:ascii="Inter" w:hAnsi="Inter"/>
                <w:sz w:val="30"/>
                <w:szCs w:val="30"/>
              </w:rPr>
              <w:t>razaoSocial: varchar;</w:t>
            </w:r>
          </w:p>
          <w:p w14:paraId="008D4EC6" w14:textId="77777777" w:rsidR="00CB0E64" w:rsidRPr="001E747F" w:rsidRDefault="00CB0E64" w:rsidP="00CB0E64">
            <w:pPr>
              <w:spacing w:after="0" w:line="240" w:lineRule="auto"/>
              <w:rPr>
                <w:rFonts w:ascii="Inter" w:hAnsi="Inter"/>
                <w:sz w:val="30"/>
                <w:szCs w:val="30"/>
              </w:rPr>
            </w:pPr>
            <w:r w:rsidRPr="001E747F">
              <w:rPr>
                <w:rFonts w:ascii="Inter" w:hAnsi="Inter"/>
                <w:sz w:val="30"/>
                <w:szCs w:val="30"/>
              </w:rPr>
              <w:t>cnpj: varchar;</w:t>
            </w:r>
          </w:p>
          <w:p w14:paraId="5C7506B6" w14:textId="4813A778" w:rsidR="00CB0E64" w:rsidRPr="00DA479B" w:rsidRDefault="00CB0E64" w:rsidP="00CB0E64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CB0E64">
              <w:rPr>
                <w:rFonts w:ascii="Inter" w:hAnsi="Inter"/>
                <w:sz w:val="30"/>
                <w:szCs w:val="30"/>
              </w:rPr>
              <w:t>status: char;</w:t>
            </w:r>
          </w:p>
        </w:tc>
      </w:tr>
      <w:tr w:rsidR="0082275D" w14:paraId="41E23932" w14:textId="77777777" w:rsidTr="00CB0E64">
        <w:tc>
          <w:tcPr>
            <w:tcW w:w="3397" w:type="dxa"/>
            <w:shd w:val="clear" w:color="auto" w:fill="auto"/>
            <w:vAlign w:val="center"/>
          </w:tcPr>
          <w:p w14:paraId="49FA49CC" w14:textId="1EB91CD1" w:rsidR="0082275D" w:rsidRPr="00DA479B" w:rsidRDefault="0082275D" w:rsidP="0082275D">
            <w:pPr>
              <w:spacing w:after="0" w:line="240" w:lineRule="auto"/>
              <w:rPr>
                <w:rFonts w:ascii="Inter" w:hAnsi="Inter"/>
                <w:b/>
                <w:bCs/>
                <w:sz w:val="30"/>
                <w:szCs w:val="30"/>
                <w:lang w:val="pt-BR"/>
              </w:rPr>
            </w:pPr>
            <w:r w:rsidRPr="00DA479B">
              <w:rPr>
                <w:rFonts w:ascii="Inter" w:hAnsi="Inter"/>
                <w:b/>
                <w:bCs/>
                <w:sz w:val="30"/>
                <w:szCs w:val="30"/>
                <w:lang w:val="pt-BR"/>
              </w:rPr>
              <w:t>REGRA DE NEGÓCIO:</w:t>
            </w:r>
          </w:p>
        </w:tc>
        <w:tc>
          <w:tcPr>
            <w:tcW w:w="5817" w:type="dxa"/>
            <w:shd w:val="clear" w:color="auto" w:fill="auto"/>
            <w:vAlign w:val="center"/>
          </w:tcPr>
          <w:p w14:paraId="21EDFBD1" w14:textId="1AFA8D9C" w:rsidR="0082275D" w:rsidRPr="00CB0E64" w:rsidRDefault="0082275D" w:rsidP="0082275D">
            <w:pPr>
              <w:spacing w:after="0" w:line="240" w:lineRule="auto"/>
              <w:rPr>
                <w:rFonts w:ascii="Inter" w:hAnsi="Inter"/>
                <w:sz w:val="30"/>
                <w:szCs w:val="30"/>
                <w:lang w:val="pt-BR"/>
              </w:rPr>
            </w:pPr>
            <w:r>
              <w:rPr>
                <w:rFonts w:ascii="Inter" w:hAnsi="Inter"/>
                <w:sz w:val="30"/>
                <w:szCs w:val="30"/>
                <w:lang w:val="pt-BR"/>
              </w:rPr>
              <w:t>Cadastrar somente com cnpj valido.</w:t>
            </w:r>
          </w:p>
        </w:tc>
      </w:tr>
    </w:tbl>
    <w:p w14:paraId="59BF6289" w14:textId="77777777" w:rsidR="001E747F" w:rsidRPr="00DA479B" w:rsidRDefault="001E747F">
      <w:pPr>
        <w:rPr>
          <w:rFonts w:ascii="Inter" w:hAnsi="Inter"/>
          <w:sz w:val="30"/>
          <w:szCs w:val="30"/>
          <w:lang w:val="pt-BR"/>
        </w:rPr>
      </w:pPr>
    </w:p>
    <w:sectPr w:rsidR="001E747F" w:rsidRPr="00DA4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77"/>
    <w:rsid w:val="00095F78"/>
    <w:rsid w:val="001A5765"/>
    <w:rsid w:val="001E747F"/>
    <w:rsid w:val="00260D55"/>
    <w:rsid w:val="00336B98"/>
    <w:rsid w:val="005A4D4F"/>
    <w:rsid w:val="00607777"/>
    <w:rsid w:val="00636717"/>
    <w:rsid w:val="00662EB5"/>
    <w:rsid w:val="007B2738"/>
    <w:rsid w:val="0082275D"/>
    <w:rsid w:val="00864602"/>
    <w:rsid w:val="008A4E1F"/>
    <w:rsid w:val="009157E1"/>
    <w:rsid w:val="00A12AD3"/>
    <w:rsid w:val="00AE171B"/>
    <w:rsid w:val="00B350A7"/>
    <w:rsid w:val="00B7241C"/>
    <w:rsid w:val="00CB0E64"/>
    <w:rsid w:val="00CB3D66"/>
    <w:rsid w:val="00CE7D50"/>
    <w:rsid w:val="00D07906"/>
    <w:rsid w:val="00D802DC"/>
    <w:rsid w:val="00DA479B"/>
    <w:rsid w:val="00EA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402D6"/>
  <w15:chartTrackingRefBased/>
  <w15:docId w15:val="{164EDE9A-FC35-45E9-851D-131B061E4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E64"/>
    <w:pPr>
      <w:spacing w:after="160" w:line="259" w:lineRule="auto"/>
    </w:pPr>
    <w:rPr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A47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61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il\Documents\Modelos%20Personalizados%20do%20Office\Requisitos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Requisitos</Template>
  <TotalTime>1242</TotalTime>
  <Pages>6</Pages>
  <Words>766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' Santos</dc:creator>
  <cp:keywords/>
  <dc:description/>
  <cp:lastModifiedBy>MURILO DO COUTO SANTOS</cp:lastModifiedBy>
  <cp:revision>2</cp:revision>
  <dcterms:created xsi:type="dcterms:W3CDTF">2022-10-28T04:51:00Z</dcterms:created>
  <dcterms:modified xsi:type="dcterms:W3CDTF">2022-10-29T01:37:00Z</dcterms:modified>
</cp:coreProperties>
</file>